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640A96" w14:textId="49B17EE0" w:rsidR="001E501D" w:rsidRPr="00F00D23" w:rsidRDefault="0055578F" w:rsidP="00F00D23">
      <w:pPr>
        <w:pStyle w:val="Title"/>
      </w:pPr>
      <w:r w:rsidRPr="00F00D23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1" layoutInCell="1" allowOverlap="1" wp14:anchorId="0E4AB7FF" wp14:editId="02FE9B61">
                <wp:simplePos x="0" y="0"/>
                <wp:positionH relativeFrom="page">
                  <wp:posOffset>5588000</wp:posOffset>
                </wp:positionH>
                <wp:positionV relativeFrom="page">
                  <wp:posOffset>353060</wp:posOffset>
                </wp:positionV>
                <wp:extent cx="2019300" cy="1172210"/>
                <wp:effectExtent l="0" t="0" r="0" b="0"/>
                <wp:wrapSquare wrapText="bothSides"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9300" cy="11722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B4094A" w14:textId="184A907A" w:rsidR="00F00D23" w:rsidRPr="00862E37" w:rsidRDefault="00F357A5" w:rsidP="00F357A5">
                            <w:pPr>
                              <w:pStyle w:val="Contactinfo"/>
                              <w:spacing w:line="360" w:lineRule="auto"/>
                            </w:pPr>
                            <w:r>
                              <w:t>7879386028</w:t>
                            </w:r>
                          </w:p>
                          <w:p w14:paraId="65284B61" w14:textId="411798B3" w:rsidR="008E7920" w:rsidRDefault="008E7920" w:rsidP="00F357A5">
                            <w:pPr>
                              <w:pStyle w:val="Contactinfo"/>
                              <w:spacing w:line="360" w:lineRule="auto"/>
                            </w:pPr>
                            <w:hyperlink r:id="rId9" w:history="1">
                              <w:r w:rsidRPr="00E02817">
                                <w:rPr>
                                  <w:rStyle w:val="Hyperlink"/>
                                </w:rPr>
                                <w:t>Harishb.ug24.ee@nitp.com</w:t>
                              </w:r>
                            </w:hyperlink>
                          </w:p>
                          <w:p w14:paraId="50D565FA" w14:textId="278CE1F2" w:rsidR="00F00D23" w:rsidRPr="00862E37" w:rsidRDefault="008E7920" w:rsidP="00F357A5">
                            <w:pPr>
                              <w:pStyle w:val="Contactinfo"/>
                              <w:spacing w:line="360" w:lineRule="auto"/>
                            </w:pPr>
                            <w:hyperlink r:id="rId10" w:history="1">
                              <w:r w:rsidRPr="008E7920">
                                <w:rPr>
                                  <w:rStyle w:val="Hyperlink"/>
                                </w:rPr>
                                <w:t>Harish singh bhadauria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4AB7FF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left:0;text-align:left;margin-left:440pt;margin-top:27.8pt;width:159pt;height:92.3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" filled="f" stroked="f">
                <v:textbox>
                  <w:txbxContent>
                    <w:p w14:paraId="77B4094A" w14:textId="184A907A" w:rsidR="00F00D23" w:rsidRPr="00862E37" w:rsidRDefault="00F357A5" w:rsidP="00F357A5">
                      <w:pPr>
                        <w:pStyle w:val="Contactinfo"/>
                        <w:spacing w:line="360" w:lineRule="auto"/>
                      </w:pPr>
                      <w:r>
                        <w:t>7879386028</w:t>
                      </w:r>
                    </w:p>
                    <w:p w14:paraId="65284B61" w14:textId="411798B3" w:rsidR="008E7920" w:rsidRDefault="008E7920" w:rsidP="00F357A5">
                      <w:pPr>
                        <w:pStyle w:val="Contactinfo"/>
                        <w:spacing w:line="360" w:lineRule="auto"/>
                      </w:pPr>
                      <w:hyperlink r:id="rId11" w:history="1">
                        <w:r w:rsidRPr="00E02817">
                          <w:rPr>
                            <w:rStyle w:val="Hyperlink"/>
                          </w:rPr>
                          <w:t>Harishb.ug24.ee@nitp.com</w:t>
                        </w:r>
                      </w:hyperlink>
                    </w:p>
                    <w:p w14:paraId="50D565FA" w14:textId="278CE1F2" w:rsidR="00F00D23" w:rsidRPr="00862E37" w:rsidRDefault="008E7920" w:rsidP="00F357A5">
                      <w:pPr>
                        <w:pStyle w:val="Contactinfo"/>
                        <w:spacing w:line="360" w:lineRule="auto"/>
                      </w:pPr>
                      <w:hyperlink r:id="rId12" w:history="1">
                        <w:r w:rsidRPr="008E7920">
                          <w:rPr>
                            <w:rStyle w:val="Hyperlink"/>
                          </w:rPr>
                          <w:t>Harish singh bhadauria</w:t>
                        </w:r>
                      </w:hyperlink>
                    </w:p>
                  </w:txbxContent>
                </v:textbox>
                <w10:wrap type="square" anchorx="page" anchory="page"/>
                <w10:anchorlock/>
              </v:shape>
            </w:pict>
          </mc:Fallback>
        </mc:AlternateContent>
      </w:r>
      <w:r w:rsidRPr="00F00D23"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1" layoutInCell="1" allowOverlap="1" wp14:anchorId="76BD5372" wp14:editId="26409E6A">
                <wp:simplePos x="0" y="0"/>
                <wp:positionH relativeFrom="page">
                  <wp:posOffset>5397500</wp:posOffset>
                </wp:positionH>
                <wp:positionV relativeFrom="page">
                  <wp:posOffset>416560</wp:posOffset>
                </wp:positionV>
                <wp:extent cx="206375" cy="771525"/>
                <wp:effectExtent l="0" t="0" r="3175" b="9525"/>
                <wp:wrapSquare wrapText="bothSides"/>
                <wp:docPr id="11" name="Group 11" descr="Group of contact info icons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6375" cy="771525"/>
                          <a:chOff x="0" y="-43357"/>
                          <a:chExt cx="172862" cy="739379"/>
                        </a:xfrm>
                        <a:solidFill>
                          <a:schemeClr val="tx1"/>
                        </a:solidFill>
                      </wpg:grpSpPr>
                      <pic:pic xmlns:pic="http://schemas.openxmlformats.org/drawingml/2006/picture">
                        <pic:nvPicPr>
                          <pic:cNvPr id="19" name="Graphic 19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-43357"/>
                            <a:ext cx="162560" cy="1625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" name="Graphic 22"/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245575"/>
                            <a:ext cx="162560" cy="1625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4" name="Graphic 24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>
                              <a:ext uri="{96DAC541-7B7A-43D3-8B79-37D633B846F1}">
                                <asvg:svgBlip xmlns:asvg="http://schemas.microsoft.com/office/drawing/2016/SVG/main" r:embed="rId18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12421" y="533462"/>
                            <a:ext cx="160441" cy="16256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D837747" id="Group 11" o:spid="_x0000_s1026" alt="Group of contact info icons" style="position:absolute;margin-left:425pt;margin-top:32.8pt;width:16.25pt;height:60.75pt;z-index:251674624;mso-position-horizontal-relative:page;mso-position-vertical-relative:page;mso-width-relative:margin;mso-height-relative:margin" coordorigin=",-433" coordsize="1728,7393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phic 19" o:spid="_x0000_s1027" type="#_x0000_t75" style="position:absolute;top:-433;width:1625;height:16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">
                  <v:imagedata r:id="rId19" o:title=""/>
                </v:shape>
                <v:shape id="Graphic 22" o:spid="_x0000_s1028" type="#_x0000_t75" style="position:absolute;top:2455;width:1625;height:16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">
                  <v:imagedata r:id="rId20" o:title=""/>
                </v:shape>
                <v:shape id="Graphic 24" o:spid="_x0000_s1029" type="#_x0000_t75" style="position:absolute;left:124;top:5334;width:1604;height:16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">
                  <v:imagedata r:id="rId21" o:title=""/>
                </v:shape>
                <w10:wrap type="square" anchorx="page" anchory="page"/>
                <w10:anchorlock/>
              </v:group>
            </w:pict>
          </mc:Fallback>
        </mc:AlternateContent>
      </w:r>
      <w:r w:rsidR="0071059B" w:rsidRPr="00F00D23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1" layoutInCell="1" allowOverlap="1" wp14:anchorId="577CA968" wp14:editId="647BE062">
                <wp:simplePos x="0" y="0"/>
                <wp:positionH relativeFrom="page">
                  <wp:posOffset>457200</wp:posOffset>
                </wp:positionH>
                <wp:positionV relativeFrom="page">
                  <wp:posOffset>457200</wp:posOffset>
                </wp:positionV>
                <wp:extent cx="91440" cy="621792"/>
                <wp:effectExtent l="0" t="0" r="3810" b="6985"/>
                <wp:wrapNone/>
                <wp:docPr id="10" name="Rectangle 10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621792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3FE073" id="Rectangle 10" o:spid="_x0000_s1026" alt="&quot;&quot;" style="position:absolute;margin-left:36pt;margin-top:36pt;width:7.2pt;height:48.95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" fillcolor="#adadad [2414]" stroked="f" strokeweight="1pt">
                <w10:wrap anchorx="page" anchory="page"/>
                <w10:anchorlock/>
              </v:rect>
            </w:pict>
          </mc:Fallback>
        </mc:AlternateContent>
      </w:r>
      <w:r w:rsidR="00F357A5">
        <w:t>Harish singh bhadauria</w:t>
      </w:r>
    </w:p>
    <w:p w14:paraId="5CF6DAFB" w14:textId="0915C7C7" w:rsidR="0071059B" w:rsidRPr="0055578F" w:rsidRDefault="00F357A5" w:rsidP="0055578F">
      <w:pPr>
        <w:pStyle w:val="Subtitle"/>
      </w:pPr>
      <w:r>
        <w:t>Ml</w:t>
      </w:r>
      <w:r w:rsidR="00F00D23" w:rsidRPr="00F00D23">
        <w:t xml:space="preserve"> ENGINEER</w:t>
      </w:r>
    </w:p>
    <w:p w14:paraId="053BC743" w14:textId="0B047512" w:rsidR="0071059B" w:rsidRPr="00307FD9" w:rsidRDefault="0071059B" w:rsidP="0071059B"/>
    <w:p w14:paraId="6157F8B4" w14:textId="77777777" w:rsidR="00F00D23" w:rsidRDefault="00F00D23" w:rsidP="00F00D23"/>
    <w:p w14:paraId="06ED0768" w14:textId="77777777" w:rsidR="00F00D23" w:rsidRPr="00F00D23" w:rsidRDefault="00F00D23" w:rsidP="00F00D23">
      <w:pPr>
        <w:pStyle w:val="Heading1"/>
      </w:pPr>
      <w:r w:rsidRPr="00F00D23">
        <w:t>Professional Overview</w:t>
      </w:r>
    </w:p>
    <w:p w14:paraId="4EF45416" w14:textId="2A7858D2" w:rsidR="0071059B" w:rsidRPr="00F357A5" w:rsidRDefault="00A02594" w:rsidP="00F357A5">
      <w:pPr>
        <w:rPr>
          <w:sz w:val="20"/>
          <w:szCs w:val="22"/>
        </w:rPr>
      </w:pPr>
      <w:r>
        <w:rPr>
          <w:b/>
          <w:bCs/>
          <w:noProof/>
          <w:sz w:val="20"/>
          <w:szCs w:val="22"/>
        </w:rPr>
        <mc:AlternateContent>
          <mc:Choice Requires="wps">
            <w:drawing>
              <wp:anchor distT="0" distB="0" distL="114300" distR="114300" simplePos="0" relativeHeight="251677183" behindDoc="0" locked="0" layoutInCell="1" allowOverlap="1" wp14:anchorId="7F165B20" wp14:editId="65F44CE6">
                <wp:simplePos x="0" y="0"/>
                <wp:positionH relativeFrom="margin">
                  <wp:posOffset>-152855</wp:posOffset>
                </wp:positionH>
                <wp:positionV relativeFrom="paragraph">
                  <wp:posOffset>2592963</wp:posOffset>
                </wp:positionV>
                <wp:extent cx="6011282" cy="1224280"/>
                <wp:effectExtent l="0" t="0" r="8890" b="0"/>
                <wp:wrapNone/>
                <wp:docPr id="1834960774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1282" cy="1224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482A837" w14:textId="564C613B" w:rsidR="00A02594" w:rsidRDefault="00CF6710" w:rsidP="00A02594">
                            <w:pPr>
                              <w:rPr>
                                <w:rFonts w:asciiTheme="majorHAnsi" w:hAnsiTheme="majorHAnsi"/>
                                <w:b/>
                                <w:caps/>
                                <w:color w:val="000000" w:themeColor="text1"/>
                                <w:spacing w:val="20"/>
                                <w:kern w:val="48"/>
                                <w:position w:val="9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caps/>
                                <w:color w:val="000000" w:themeColor="text1"/>
                                <w:spacing w:val="20"/>
                                <w:kern w:val="48"/>
                                <w:position w:val="9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A02594">
                              <w:rPr>
                                <w:rFonts w:asciiTheme="majorHAnsi" w:hAnsiTheme="majorHAnsi"/>
                                <w:b/>
                                <w:caps/>
                                <w:color w:val="000000" w:themeColor="text1"/>
                                <w:spacing w:val="20"/>
                                <w:kern w:val="48"/>
                                <w:position w:val="9"/>
                                <w:sz w:val="28"/>
                                <w:szCs w:val="28"/>
                              </w:rPr>
                              <w:t>Projects</w:t>
                            </w:r>
                          </w:p>
                          <w:p w14:paraId="7654CFD9" w14:textId="18EBA460" w:rsidR="005855C2" w:rsidRPr="00545FEB" w:rsidRDefault="005855C2" w:rsidP="005855C2">
                            <w:pPr>
                              <w:rPr>
                                <w:color w:val="404040" w:themeColor="text1" w:themeTint="BF"/>
                                <w:sz w:val="24"/>
                                <w:szCs w:val="28"/>
                              </w:rPr>
                            </w:pPr>
                            <w:r w:rsidRPr="00545FEB">
                              <w:rPr>
                                <w:b/>
                                <w:bCs/>
                                <w:color w:val="404040" w:themeColor="text1" w:themeTint="BF"/>
                                <w:sz w:val="24"/>
                                <w:szCs w:val="28"/>
                              </w:rPr>
                              <w:t xml:space="preserve">Diamond Price Prediction </w:t>
                            </w:r>
                            <w:r w:rsidR="00545FEB" w:rsidRPr="00CD6C9F">
                              <w:rPr>
                                <w:color w:val="404040" w:themeColor="text1" w:themeTint="BF"/>
                                <w:sz w:val="28"/>
                                <w:szCs w:val="32"/>
                              </w:rPr>
                              <w:t>|</w:t>
                            </w:r>
                          </w:p>
                          <w:p w14:paraId="18D075FB" w14:textId="748CD26E" w:rsidR="005855C2" w:rsidRPr="005855C2" w:rsidRDefault="005855C2" w:rsidP="005855C2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>A</w:t>
                            </w:r>
                            <w:r w:rsidRPr="005855C2">
                              <w:t>chiev</w:t>
                            </w:r>
                            <w:r>
                              <w:t>ed</w:t>
                            </w:r>
                            <w:r w:rsidRPr="005855C2">
                              <w:t xml:space="preserve"> a</w:t>
                            </w:r>
                            <w:r>
                              <w:t xml:space="preserve"> 96% </w:t>
                            </w:r>
                            <w:r w:rsidRPr="005855C2">
                              <w:t>accuracy</w:t>
                            </w:r>
                            <w:r>
                              <w:t xml:space="preserve"> rate</w:t>
                            </w:r>
                            <w:r w:rsidRPr="005855C2">
                              <w:t>, showcasing exceptional analytical and forecasting abilities.</w:t>
                            </w:r>
                          </w:p>
                          <w:p w14:paraId="06C23015" w14:textId="77777777" w:rsidR="00A02594" w:rsidRPr="0039698A" w:rsidRDefault="00A02594" w:rsidP="00A02594">
                            <w:pPr>
                              <w:spacing w:line="276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165B20" id="Text Box 10" o:spid="_x0000_s1027" type="#_x0000_t202" style="position:absolute;left:0;text-align:left;margin-left:-12.05pt;margin-top:204.15pt;width:473.35pt;height:96.4pt;z-index:25167718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" fillcolor="white [3201]" stroked="f" strokeweight=".5pt">
                <v:textbox>
                  <w:txbxContent>
                    <w:p w14:paraId="1482A837" w14:textId="564C613B" w:rsidR="00A02594" w:rsidRDefault="00CF6710" w:rsidP="00A02594">
                      <w:pPr>
                        <w:rPr>
                          <w:rFonts w:asciiTheme="majorHAnsi" w:hAnsiTheme="majorHAnsi"/>
                          <w:b/>
                          <w:caps/>
                          <w:color w:val="000000" w:themeColor="text1"/>
                          <w:spacing w:val="20"/>
                          <w:kern w:val="48"/>
                          <w:position w:val="9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caps/>
                          <w:color w:val="000000" w:themeColor="text1"/>
                          <w:spacing w:val="20"/>
                          <w:kern w:val="48"/>
                          <w:position w:val="9"/>
                          <w:sz w:val="28"/>
                          <w:szCs w:val="28"/>
                        </w:rPr>
                        <w:t xml:space="preserve"> </w:t>
                      </w:r>
                      <w:r w:rsidR="00A02594">
                        <w:rPr>
                          <w:rFonts w:asciiTheme="majorHAnsi" w:hAnsiTheme="majorHAnsi"/>
                          <w:b/>
                          <w:caps/>
                          <w:color w:val="000000" w:themeColor="text1"/>
                          <w:spacing w:val="20"/>
                          <w:kern w:val="48"/>
                          <w:position w:val="9"/>
                          <w:sz w:val="28"/>
                          <w:szCs w:val="28"/>
                        </w:rPr>
                        <w:t>Projects</w:t>
                      </w:r>
                    </w:p>
                    <w:p w14:paraId="7654CFD9" w14:textId="18EBA460" w:rsidR="005855C2" w:rsidRPr="00545FEB" w:rsidRDefault="005855C2" w:rsidP="005855C2">
                      <w:pPr>
                        <w:rPr>
                          <w:color w:val="404040" w:themeColor="text1" w:themeTint="BF"/>
                          <w:sz w:val="24"/>
                          <w:szCs w:val="28"/>
                        </w:rPr>
                      </w:pPr>
                      <w:r w:rsidRPr="00545FEB">
                        <w:rPr>
                          <w:b/>
                          <w:bCs/>
                          <w:color w:val="404040" w:themeColor="text1" w:themeTint="BF"/>
                          <w:sz w:val="24"/>
                          <w:szCs w:val="28"/>
                        </w:rPr>
                        <w:t xml:space="preserve">Diamond Price Prediction </w:t>
                      </w:r>
                      <w:r w:rsidR="00545FEB" w:rsidRPr="00CD6C9F">
                        <w:rPr>
                          <w:color w:val="404040" w:themeColor="text1" w:themeTint="BF"/>
                          <w:sz w:val="28"/>
                          <w:szCs w:val="32"/>
                        </w:rPr>
                        <w:t>|</w:t>
                      </w:r>
                    </w:p>
                    <w:p w14:paraId="18D075FB" w14:textId="748CD26E" w:rsidR="005855C2" w:rsidRPr="005855C2" w:rsidRDefault="005855C2" w:rsidP="005855C2">
                      <w:pPr>
                        <w:pStyle w:val="ListParagraph"/>
                        <w:numPr>
                          <w:ilvl w:val="0"/>
                          <w:numId w:val="10"/>
                        </w:numPr>
                      </w:pPr>
                      <w:r>
                        <w:t>A</w:t>
                      </w:r>
                      <w:r w:rsidRPr="005855C2">
                        <w:t>chiev</w:t>
                      </w:r>
                      <w:r>
                        <w:t>ed</w:t>
                      </w:r>
                      <w:r w:rsidRPr="005855C2">
                        <w:t xml:space="preserve"> a</w:t>
                      </w:r>
                      <w:r>
                        <w:t xml:space="preserve"> 96% </w:t>
                      </w:r>
                      <w:r w:rsidRPr="005855C2">
                        <w:t>accuracy</w:t>
                      </w:r>
                      <w:r>
                        <w:t xml:space="preserve"> rate</w:t>
                      </w:r>
                      <w:r w:rsidRPr="005855C2">
                        <w:t>, showcasing exceptional analytical and forecasting abilities.</w:t>
                      </w:r>
                    </w:p>
                    <w:p w14:paraId="06C23015" w14:textId="77777777" w:rsidR="00A02594" w:rsidRPr="0039698A" w:rsidRDefault="00A02594" w:rsidP="00A02594">
                      <w:pPr>
                        <w:spacing w:line="276" w:lineRule="auto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95315A">
        <w:rPr>
          <w:b/>
          <w:bCs/>
          <w:noProof/>
          <w:sz w:val="20"/>
          <w:szCs w:val="22"/>
        </w:rPr>
        <mc:AlternateContent>
          <mc:Choice Requires="wps">
            <w:drawing>
              <wp:anchor distT="0" distB="0" distL="114300" distR="114300" simplePos="0" relativeHeight="251681791" behindDoc="0" locked="0" layoutInCell="1" allowOverlap="1" wp14:anchorId="44CD26DD" wp14:editId="099CE855">
                <wp:simplePos x="0" y="0"/>
                <wp:positionH relativeFrom="column">
                  <wp:posOffset>6322189</wp:posOffset>
                </wp:positionH>
                <wp:positionV relativeFrom="paragraph">
                  <wp:posOffset>6529073</wp:posOffset>
                </wp:positionV>
                <wp:extent cx="813975" cy="1342529"/>
                <wp:effectExtent l="0" t="0" r="5715" b="0"/>
                <wp:wrapNone/>
                <wp:docPr id="2111557528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3975" cy="13425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1201206" w14:textId="77777777" w:rsidR="00F44EFB" w:rsidRDefault="00F44EFB">
                            <w:pPr>
                              <w:rPr>
                                <w:lang w:val="en-IN"/>
                              </w:rPr>
                            </w:pPr>
                          </w:p>
                          <w:p w14:paraId="694E0851" w14:textId="5F818473" w:rsidR="00F44EFB" w:rsidRDefault="00F44EFB" w:rsidP="0095315A">
                            <w:pPr>
                              <w:spacing w:line="276" w:lineRule="auto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Nov 2024</w:t>
                            </w:r>
                          </w:p>
                          <w:p w14:paraId="079ED2AC" w14:textId="77777777" w:rsidR="00F44EFB" w:rsidRDefault="00F44EFB" w:rsidP="0095315A">
                            <w:pPr>
                              <w:spacing w:line="276" w:lineRule="auto"/>
                              <w:rPr>
                                <w:lang w:val="en-IN"/>
                              </w:rPr>
                            </w:pPr>
                          </w:p>
                          <w:p w14:paraId="3CE46266" w14:textId="674E3EA7" w:rsidR="00F44EFB" w:rsidRPr="00F44EFB" w:rsidRDefault="00F44EFB" w:rsidP="0095315A">
                            <w:pPr>
                              <w:spacing w:line="276" w:lineRule="auto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Feb 2025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CD26DD" id="Text Box 12" o:spid="_x0000_s1028" type="#_x0000_t202" style="position:absolute;left:0;text-align:left;margin-left:497.8pt;margin-top:514.1pt;width:64.1pt;height:105.7pt;z-index:25168179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" fillcolor="white [3201]" stroked="f" strokeweight=".5pt">
                <v:textbox>
                  <w:txbxContent>
                    <w:p w14:paraId="21201206" w14:textId="77777777" w:rsidR="00F44EFB" w:rsidRDefault="00F44EFB">
                      <w:pPr>
                        <w:rPr>
                          <w:lang w:val="en-IN"/>
                        </w:rPr>
                      </w:pPr>
                    </w:p>
                    <w:p w14:paraId="694E0851" w14:textId="5F818473" w:rsidR="00F44EFB" w:rsidRDefault="00F44EFB" w:rsidP="0095315A">
                      <w:pPr>
                        <w:spacing w:line="276" w:lineRule="auto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Nov 2024</w:t>
                      </w:r>
                    </w:p>
                    <w:p w14:paraId="079ED2AC" w14:textId="77777777" w:rsidR="00F44EFB" w:rsidRDefault="00F44EFB" w:rsidP="0095315A">
                      <w:pPr>
                        <w:spacing w:line="276" w:lineRule="auto"/>
                        <w:rPr>
                          <w:lang w:val="en-IN"/>
                        </w:rPr>
                      </w:pPr>
                    </w:p>
                    <w:p w14:paraId="3CE46266" w14:textId="674E3EA7" w:rsidR="00F44EFB" w:rsidRPr="00F44EFB" w:rsidRDefault="00F44EFB" w:rsidP="0095315A">
                      <w:pPr>
                        <w:spacing w:line="276" w:lineRule="auto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Feb 2025</w:t>
                      </w:r>
                    </w:p>
                  </w:txbxContent>
                </v:textbox>
              </v:shape>
            </w:pict>
          </mc:Fallback>
        </mc:AlternateContent>
      </w:r>
      <w:r w:rsidR="0095315A">
        <w:rPr>
          <w:b/>
          <w:bCs/>
          <w:noProof/>
          <w:sz w:val="20"/>
          <w:szCs w:val="2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9788DAF" wp14:editId="0F570EED">
                <wp:simplePos x="0" y="0"/>
                <wp:positionH relativeFrom="margin">
                  <wp:posOffset>-144780</wp:posOffset>
                </wp:positionH>
                <wp:positionV relativeFrom="paragraph">
                  <wp:posOffset>6483734</wp:posOffset>
                </wp:positionV>
                <wp:extent cx="6358516" cy="1546225"/>
                <wp:effectExtent l="0" t="0" r="4445" b="0"/>
                <wp:wrapNone/>
                <wp:docPr id="838929131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58516" cy="154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B96D94D" w14:textId="4B3AFA7C" w:rsidR="00E61011" w:rsidRPr="0060051C" w:rsidRDefault="00CF6710" w:rsidP="00E61011">
                            <w:pPr>
                              <w:spacing w:line="276" w:lineRule="auto"/>
                              <w:rPr>
                                <w:rFonts w:asciiTheme="majorHAnsi" w:hAnsiTheme="majorHAnsi"/>
                                <w:b/>
                                <w:caps/>
                                <w:color w:val="000000" w:themeColor="text1"/>
                                <w:spacing w:val="20"/>
                                <w:kern w:val="48"/>
                                <w:position w:val="9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caps/>
                                <w:color w:val="000000" w:themeColor="text1"/>
                                <w:spacing w:val="20"/>
                                <w:kern w:val="48"/>
                                <w:position w:val="9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E61011">
                              <w:rPr>
                                <w:rFonts w:asciiTheme="majorHAnsi" w:hAnsiTheme="majorHAnsi"/>
                                <w:b/>
                                <w:caps/>
                                <w:color w:val="000000" w:themeColor="text1"/>
                                <w:spacing w:val="20"/>
                                <w:kern w:val="48"/>
                                <w:position w:val="9"/>
                                <w:sz w:val="28"/>
                                <w:szCs w:val="28"/>
                              </w:rPr>
                              <w:t>Certificate</w:t>
                            </w:r>
                            <w:r w:rsidR="00A02594">
                              <w:rPr>
                                <w:rFonts w:asciiTheme="majorHAnsi" w:hAnsiTheme="majorHAnsi"/>
                                <w:b/>
                                <w:caps/>
                                <w:color w:val="000000" w:themeColor="text1"/>
                                <w:spacing w:val="20"/>
                                <w:kern w:val="48"/>
                                <w:position w:val="9"/>
                                <w:sz w:val="28"/>
                                <w:szCs w:val="28"/>
                              </w:rPr>
                              <w:t>s</w:t>
                            </w:r>
                          </w:p>
                          <w:p w14:paraId="63DECCAC" w14:textId="2CE82935" w:rsidR="00E61011" w:rsidRPr="00E61011" w:rsidRDefault="00E61011" w:rsidP="00E61011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line="276" w:lineRule="auto"/>
                              <w:rPr>
                                <w:u w:val="single"/>
                              </w:rPr>
                            </w:pPr>
                            <w:r w:rsidRPr="00E61011">
                              <w:rPr>
                                <w:u w:val="single"/>
                              </w:rPr>
                              <w:t>Python (Basic): – Hacker Rank</w:t>
                            </w:r>
                            <w:r w:rsidR="00730517" w:rsidRPr="00730517">
                              <w:t xml:space="preserve"> </w:t>
                            </w:r>
                            <w:r w:rsidR="00CD6C9F">
                              <w:t>|</w:t>
                            </w:r>
                            <w:r w:rsidR="00730517" w:rsidRPr="00730517">
                              <w:t xml:space="preserve"> </w:t>
                            </w:r>
                            <w:r w:rsidR="00730517" w:rsidRPr="00730517"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</w:rPr>
                              <w:t xml:space="preserve"> </w:t>
                            </w:r>
                            <w:hyperlink r:id="rId22" w:history="1">
                              <w:r w:rsidR="00CD6C9F">
                                <w:rPr>
                                  <w:rStyle w:val="Hyperlink"/>
                                  <w:rFonts w:ascii="Times New Roman" w:hAnsi="Times New Roman" w:cs="Times New Roman"/>
                                  <w:b/>
                                  <w:color w:val="0043F1" w:themeColor="accent3"/>
                                  <w:sz w:val="16"/>
                                  <w:szCs w:val="18"/>
                                  <w:u w:val="none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57150" w14:contourW="0" w14:prstMaterial="matte">
                                    <w14:bevelT w14:w="63500" w14:h="12700" w14:prst="angle"/>
                                    <w14:contourClr>
                                      <w14:schemeClr w14:val="bg1">
                                        <w14:lumMod w14:val="65000"/>
                                      </w14:schemeClr>
                                    </w14:contourClr>
                                  </w14:props3d>
                                </w:rPr>
                                <w:t>Certificate</w:t>
                              </w:r>
                            </w:hyperlink>
                          </w:p>
                          <w:p w14:paraId="52EF19D6" w14:textId="5BB574D9" w:rsidR="00E61011" w:rsidRPr="00E61011" w:rsidRDefault="00E61011" w:rsidP="00E61011">
                            <w:pPr>
                              <w:pStyle w:val="ListParagraph"/>
                              <w:spacing w:line="276" w:lineRule="auto"/>
                              <w:rPr>
                                <w:sz w:val="18"/>
                                <w:szCs w:val="20"/>
                              </w:rPr>
                            </w:pPr>
                            <w:r w:rsidRPr="00E61011">
                              <w:rPr>
                                <w:sz w:val="18"/>
                                <w:szCs w:val="20"/>
                              </w:rPr>
                              <w:t>Demonstrating proficiency in foundational Python concepts, including data types, loops, functions, and problem-solving.</w:t>
                            </w:r>
                          </w:p>
                          <w:p w14:paraId="6D9AAF74" w14:textId="251301B0" w:rsidR="00E61011" w:rsidRPr="00E61011" w:rsidRDefault="00E61011" w:rsidP="00E61011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line="276" w:lineRule="auto"/>
                              <w:rPr>
                                <w:u w:val="single"/>
                              </w:rPr>
                            </w:pPr>
                            <w:r w:rsidRPr="00E61011">
                              <w:rPr>
                                <w:u w:val="single"/>
                              </w:rPr>
                              <w:t>Supervised Machine learning: Regression &amp; Classification</w:t>
                            </w:r>
                            <w:r w:rsidR="00730517" w:rsidRPr="00730517">
                              <w:t xml:space="preserve"> </w:t>
                            </w:r>
                            <w:r w:rsidR="00CD6C9F">
                              <w:t>|</w:t>
                            </w:r>
                            <w:r w:rsidR="00730517" w:rsidRPr="00730517">
                              <w:t xml:space="preserve">   </w:t>
                            </w:r>
                            <w:hyperlink r:id="rId23" w:history="1">
                              <w:r w:rsidR="00CD6C9F">
                                <w:rPr>
                                  <w:rStyle w:val="Hyperlink"/>
                                  <w:rFonts w:ascii="Times New Roman" w:hAnsi="Times New Roman" w:cs="Times New Roman"/>
                                  <w:b/>
                                  <w:color w:val="0043F1" w:themeColor="accent3"/>
                                  <w:sz w:val="16"/>
                                  <w:szCs w:val="18"/>
                                  <w:u w:val="none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57150" w14:contourW="0" w14:prstMaterial="matte">
                                    <w14:bevelT w14:w="63500" w14:h="12700" w14:prst="angle"/>
                                    <w14:contourClr>
                                      <w14:schemeClr w14:val="bg1">
                                        <w14:lumMod w14:val="65000"/>
                                      </w14:schemeClr>
                                    </w14:contourClr>
                                  </w14:props3d>
                                </w:rPr>
                                <w:t>Certificate</w:t>
                              </w:r>
                            </w:hyperlink>
                          </w:p>
                          <w:p w14:paraId="72B98E74" w14:textId="660F2210" w:rsidR="00E61011" w:rsidRPr="0039698A" w:rsidRDefault="00E61011" w:rsidP="00E61011">
                            <w:pPr>
                              <w:pStyle w:val="ListParagraph"/>
                              <w:spacing w:line="276" w:lineRule="auto"/>
                            </w:pPr>
                            <w:r w:rsidRPr="00E61011">
                              <w:rPr>
                                <w:sz w:val="18"/>
                                <w:szCs w:val="20"/>
                              </w:rPr>
                              <w:t>This comprehensive program has deepened my understanding of key concepts and techniques in supervised machine learning, which are crucial for data-driven decision-making</w:t>
                            </w:r>
                            <w:r>
                              <w:t xml:space="preserve">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788DAF" id="_x0000_s1029" type="#_x0000_t202" style="position:absolute;left:0;text-align:left;margin-left:-11.4pt;margin-top:510.55pt;width:500.65pt;height:121.7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" fillcolor="white [3201]" stroked="f" strokeweight=".5pt">
                <v:textbox>
                  <w:txbxContent>
                    <w:p w14:paraId="5B96D94D" w14:textId="4B3AFA7C" w:rsidR="00E61011" w:rsidRPr="0060051C" w:rsidRDefault="00CF6710" w:rsidP="00E61011">
                      <w:pPr>
                        <w:spacing w:line="276" w:lineRule="auto"/>
                        <w:rPr>
                          <w:rFonts w:asciiTheme="majorHAnsi" w:hAnsiTheme="majorHAnsi"/>
                          <w:b/>
                          <w:caps/>
                          <w:color w:val="000000" w:themeColor="text1"/>
                          <w:spacing w:val="20"/>
                          <w:kern w:val="48"/>
                          <w:position w:val="9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caps/>
                          <w:color w:val="000000" w:themeColor="text1"/>
                          <w:spacing w:val="20"/>
                          <w:kern w:val="48"/>
                          <w:position w:val="9"/>
                          <w:sz w:val="28"/>
                          <w:szCs w:val="28"/>
                        </w:rPr>
                        <w:t xml:space="preserve"> </w:t>
                      </w:r>
                      <w:r w:rsidR="00E61011">
                        <w:rPr>
                          <w:rFonts w:asciiTheme="majorHAnsi" w:hAnsiTheme="majorHAnsi"/>
                          <w:b/>
                          <w:caps/>
                          <w:color w:val="000000" w:themeColor="text1"/>
                          <w:spacing w:val="20"/>
                          <w:kern w:val="48"/>
                          <w:position w:val="9"/>
                          <w:sz w:val="28"/>
                          <w:szCs w:val="28"/>
                        </w:rPr>
                        <w:t>Certificate</w:t>
                      </w:r>
                      <w:r w:rsidR="00A02594">
                        <w:rPr>
                          <w:rFonts w:asciiTheme="majorHAnsi" w:hAnsiTheme="majorHAnsi"/>
                          <w:b/>
                          <w:caps/>
                          <w:color w:val="000000" w:themeColor="text1"/>
                          <w:spacing w:val="20"/>
                          <w:kern w:val="48"/>
                          <w:position w:val="9"/>
                          <w:sz w:val="28"/>
                          <w:szCs w:val="28"/>
                        </w:rPr>
                        <w:t>s</w:t>
                      </w:r>
                    </w:p>
                    <w:p w14:paraId="63DECCAC" w14:textId="2CE82935" w:rsidR="00E61011" w:rsidRPr="00E61011" w:rsidRDefault="00E61011" w:rsidP="00E61011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line="276" w:lineRule="auto"/>
                        <w:rPr>
                          <w:u w:val="single"/>
                        </w:rPr>
                      </w:pPr>
                      <w:r w:rsidRPr="00E61011">
                        <w:rPr>
                          <w:u w:val="single"/>
                        </w:rPr>
                        <w:t>Python (Basic): – Hacker Rank</w:t>
                      </w:r>
                      <w:r w:rsidR="00730517" w:rsidRPr="00730517">
                        <w:t xml:space="preserve"> </w:t>
                      </w:r>
                      <w:r w:rsidR="00CD6C9F">
                        <w:t>|</w:t>
                      </w:r>
                      <w:r w:rsidR="00730517" w:rsidRPr="00730517">
                        <w:t xml:space="preserve"> </w:t>
                      </w:r>
                      <w:r w:rsidR="00730517" w:rsidRPr="00730517">
                        <w:rPr>
                          <w:rFonts w:ascii="Times New Roman" w:hAnsi="Times New Roman" w:cs="Times New Roman"/>
                          <w:sz w:val="16"/>
                          <w:szCs w:val="18"/>
                        </w:rPr>
                        <w:t xml:space="preserve"> </w:t>
                      </w:r>
                      <w:hyperlink r:id="rId24" w:history="1">
                        <w:r w:rsidR="00CD6C9F">
                          <w:rPr>
                            <w:rStyle w:val="Hyperlink"/>
                            <w:rFonts w:ascii="Times New Roman" w:hAnsi="Times New Roman" w:cs="Times New Roman"/>
                            <w:b/>
                            <w:color w:val="0043F1" w:themeColor="accent3"/>
                            <w:sz w:val="16"/>
                            <w:szCs w:val="18"/>
                            <w:u w:val="none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57150" w14:contourW="0" w14:prstMaterial="matte">
                              <w14:bevelT w14:w="63500" w14:h="12700" w14:prst="angle"/>
                              <w14:contourClr>
                                <w14:schemeClr w14:val="bg1">
                                  <w14:lumMod w14:val="65000"/>
                                </w14:schemeClr>
                              </w14:contourClr>
                            </w14:props3d>
                          </w:rPr>
                          <w:t>Certificate</w:t>
                        </w:r>
                      </w:hyperlink>
                    </w:p>
                    <w:p w14:paraId="52EF19D6" w14:textId="5BB574D9" w:rsidR="00E61011" w:rsidRPr="00E61011" w:rsidRDefault="00E61011" w:rsidP="00E61011">
                      <w:pPr>
                        <w:pStyle w:val="ListParagraph"/>
                        <w:spacing w:line="276" w:lineRule="auto"/>
                        <w:rPr>
                          <w:sz w:val="18"/>
                          <w:szCs w:val="20"/>
                        </w:rPr>
                      </w:pPr>
                      <w:r w:rsidRPr="00E61011">
                        <w:rPr>
                          <w:sz w:val="18"/>
                          <w:szCs w:val="20"/>
                        </w:rPr>
                        <w:t>Demonstrating proficiency in foundational Python concepts, including data types, loops, functions, and problem-solving.</w:t>
                      </w:r>
                    </w:p>
                    <w:p w14:paraId="6D9AAF74" w14:textId="251301B0" w:rsidR="00E61011" w:rsidRPr="00E61011" w:rsidRDefault="00E61011" w:rsidP="00E61011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line="276" w:lineRule="auto"/>
                        <w:rPr>
                          <w:u w:val="single"/>
                        </w:rPr>
                      </w:pPr>
                      <w:r w:rsidRPr="00E61011">
                        <w:rPr>
                          <w:u w:val="single"/>
                        </w:rPr>
                        <w:t>Supervised Machine learning: Regression &amp; Classification</w:t>
                      </w:r>
                      <w:r w:rsidR="00730517" w:rsidRPr="00730517">
                        <w:t xml:space="preserve"> </w:t>
                      </w:r>
                      <w:r w:rsidR="00CD6C9F">
                        <w:t>|</w:t>
                      </w:r>
                      <w:r w:rsidR="00730517" w:rsidRPr="00730517">
                        <w:t xml:space="preserve">   </w:t>
                      </w:r>
                      <w:hyperlink r:id="rId25" w:history="1">
                        <w:r w:rsidR="00CD6C9F">
                          <w:rPr>
                            <w:rStyle w:val="Hyperlink"/>
                            <w:rFonts w:ascii="Times New Roman" w:hAnsi="Times New Roman" w:cs="Times New Roman"/>
                            <w:b/>
                            <w:color w:val="0043F1" w:themeColor="accent3"/>
                            <w:sz w:val="16"/>
                            <w:szCs w:val="18"/>
                            <w:u w:val="none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57150" w14:contourW="0" w14:prstMaterial="matte">
                              <w14:bevelT w14:w="63500" w14:h="12700" w14:prst="angle"/>
                              <w14:contourClr>
                                <w14:schemeClr w14:val="bg1">
                                  <w14:lumMod w14:val="65000"/>
                                </w14:schemeClr>
                              </w14:contourClr>
                            </w14:props3d>
                          </w:rPr>
                          <w:t>Certificate</w:t>
                        </w:r>
                      </w:hyperlink>
                    </w:p>
                    <w:p w14:paraId="72B98E74" w14:textId="660F2210" w:rsidR="00E61011" w:rsidRPr="0039698A" w:rsidRDefault="00E61011" w:rsidP="00E61011">
                      <w:pPr>
                        <w:pStyle w:val="ListParagraph"/>
                        <w:spacing w:line="276" w:lineRule="auto"/>
                      </w:pPr>
                      <w:r w:rsidRPr="00E61011">
                        <w:rPr>
                          <w:sz w:val="18"/>
                          <w:szCs w:val="20"/>
                        </w:rPr>
                        <w:t>This comprehensive program has deepened my understanding of key concepts and techniques in supervised machine learning, which are crucial for data-driven decision-making</w:t>
                      </w:r>
                      <w:r>
                        <w:t xml:space="preserve">.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551BD">
        <w:rPr>
          <w:b/>
          <w:bCs/>
          <w:noProof/>
          <w:sz w:val="20"/>
          <w:szCs w:val="2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142818C" wp14:editId="4A47C72A">
                <wp:simplePos x="0" y="0"/>
                <wp:positionH relativeFrom="column">
                  <wp:posOffset>6186805</wp:posOffset>
                </wp:positionH>
                <wp:positionV relativeFrom="paragraph">
                  <wp:posOffset>946275</wp:posOffset>
                </wp:positionV>
                <wp:extent cx="1558925" cy="552450"/>
                <wp:effectExtent l="0" t="0" r="3175" b="0"/>
                <wp:wrapNone/>
                <wp:docPr id="926971364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8925" cy="552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82623A9" w14:textId="5C31EA6F" w:rsidR="0060051C" w:rsidRPr="0039698A" w:rsidRDefault="0060051C" w:rsidP="0039698A">
                            <w:pPr>
                              <w:spacing w:line="276" w:lineRule="auto"/>
                              <w:rPr>
                                <w:sz w:val="20"/>
                                <w:szCs w:val="22"/>
                              </w:rPr>
                            </w:pPr>
                            <w:r w:rsidRPr="0039698A">
                              <w:t>Patna</w:t>
                            </w:r>
                            <w:r w:rsidRPr="0039698A">
                              <w:rPr>
                                <w:sz w:val="20"/>
                                <w:szCs w:val="22"/>
                              </w:rPr>
                              <w:t>, India</w:t>
                            </w:r>
                          </w:p>
                          <w:p w14:paraId="2A24FBCF" w14:textId="5BA7F0D0" w:rsidR="0060051C" w:rsidRPr="0039698A" w:rsidRDefault="0060051C" w:rsidP="0039698A">
                            <w:pPr>
                              <w:spacing w:line="276" w:lineRule="auto"/>
                              <w:rPr>
                                <w:sz w:val="20"/>
                                <w:szCs w:val="22"/>
                              </w:rPr>
                            </w:pPr>
                            <w:r w:rsidRPr="0039698A">
                              <w:rPr>
                                <w:sz w:val="20"/>
                                <w:szCs w:val="22"/>
                              </w:rPr>
                              <w:t>2024-2028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42818C" id="Text Box 11" o:spid="_x0000_s1030" type="#_x0000_t202" style="position:absolute;left:0;text-align:left;margin-left:487.15pt;margin-top:74.5pt;width:122.75pt;height:43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" fillcolor="white [3201]" stroked="f" strokeweight=".5pt">
                <v:textbox>
                  <w:txbxContent>
                    <w:p w14:paraId="482623A9" w14:textId="5C31EA6F" w:rsidR="0060051C" w:rsidRPr="0039698A" w:rsidRDefault="0060051C" w:rsidP="0039698A">
                      <w:pPr>
                        <w:spacing w:line="276" w:lineRule="auto"/>
                        <w:rPr>
                          <w:sz w:val="20"/>
                          <w:szCs w:val="22"/>
                        </w:rPr>
                      </w:pPr>
                      <w:r w:rsidRPr="0039698A">
                        <w:t>Patna</w:t>
                      </w:r>
                      <w:r w:rsidRPr="0039698A">
                        <w:rPr>
                          <w:sz w:val="20"/>
                          <w:szCs w:val="22"/>
                        </w:rPr>
                        <w:t>, India</w:t>
                      </w:r>
                    </w:p>
                    <w:p w14:paraId="2A24FBCF" w14:textId="5BA7F0D0" w:rsidR="0060051C" w:rsidRPr="0039698A" w:rsidRDefault="0060051C" w:rsidP="0039698A">
                      <w:pPr>
                        <w:spacing w:line="276" w:lineRule="auto"/>
                        <w:rPr>
                          <w:sz w:val="20"/>
                          <w:szCs w:val="22"/>
                        </w:rPr>
                      </w:pPr>
                      <w:r w:rsidRPr="0039698A">
                        <w:rPr>
                          <w:sz w:val="20"/>
                          <w:szCs w:val="22"/>
                        </w:rPr>
                        <w:t>2024-2028</w:t>
                      </w:r>
                    </w:p>
                  </w:txbxContent>
                </v:textbox>
              </v:shape>
            </w:pict>
          </mc:Fallback>
        </mc:AlternateContent>
      </w:r>
      <w:r w:rsidR="00F44EFB">
        <w:rPr>
          <w:b/>
          <w:bCs/>
          <w:noProof/>
          <w:sz w:val="20"/>
          <w:szCs w:val="2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362AD39" wp14:editId="5D2DC154">
                <wp:simplePos x="0" y="0"/>
                <wp:positionH relativeFrom="margin">
                  <wp:align>center</wp:align>
                </wp:positionH>
                <wp:positionV relativeFrom="paragraph">
                  <wp:posOffset>6498686</wp:posOffset>
                </wp:positionV>
                <wp:extent cx="7180150" cy="0"/>
                <wp:effectExtent l="0" t="0" r="0" b="0"/>
                <wp:wrapNone/>
                <wp:docPr id="616007554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8015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48000DC" id="Straight Connector 9" o:spid="_x0000_s1026" style="position:absolute;z-index:2516848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511.7pt" to="565.35pt,5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" strokecolor="black [3200]" strokeweight="1pt">
                <v:stroke joinstyle="miter"/>
                <w10:wrap anchorx="margin"/>
              </v:line>
            </w:pict>
          </mc:Fallback>
        </mc:AlternateContent>
      </w:r>
      <w:r w:rsidR="00F44EFB">
        <w:rPr>
          <w:b/>
          <w:bCs/>
          <w:noProof/>
          <w:sz w:val="20"/>
          <w:szCs w:val="2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C4013ED" wp14:editId="6DBB9084">
                <wp:simplePos x="0" y="0"/>
                <wp:positionH relativeFrom="margin">
                  <wp:posOffset>-149860</wp:posOffset>
                </wp:positionH>
                <wp:positionV relativeFrom="paragraph">
                  <wp:posOffset>1471930</wp:posOffset>
                </wp:positionV>
                <wp:extent cx="7157720" cy="0"/>
                <wp:effectExtent l="0" t="0" r="0" b="0"/>
                <wp:wrapNone/>
                <wp:docPr id="1041689837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5772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F8F438A" id="Straight Connector 9" o:spid="_x0000_s1026" style="position:absolute;z-index:2516787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11.8pt,115.9pt" to="551.8pt,1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" strokecolor="black [3200]" strokeweight="1pt">
                <v:stroke joinstyle="miter"/>
                <w10:wrap anchorx="margin"/>
              </v:line>
            </w:pict>
          </mc:Fallback>
        </mc:AlternateContent>
      </w:r>
      <w:r w:rsidR="00F44EFB">
        <w:rPr>
          <w:b/>
          <w:bCs/>
          <w:noProof/>
          <w:sz w:val="20"/>
          <w:szCs w:val="2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0538684" wp14:editId="0CF75855">
                <wp:simplePos x="0" y="0"/>
                <wp:positionH relativeFrom="margin">
                  <wp:posOffset>-151130</wp:posOffset>
                </wp:positionH>
                <wp:positionV relativeFrom="paragraph">
                  <wp:posOffset>2618740</wp:posOffset>
                </wp:positionV>
                <wp:extent cx="7158990" cy="0"/>
                <wp:effectExtent l="0" t="0" r="0" b="0"/>
                <wp:wrapNone/>
                <wp:docPr id="824900508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5899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47C59AD" id="Straight Connector 9" o:spid="_x0000_s1026" style="position:absolute;z-index:25168076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11.9pt,206.2pt" to="551.8pt,20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" strokecolor="black [3200]" strokeweight="1pt">
                <v:stroke joinstyle="miter"/>
                <w10:wrap anchorx="margin"/>
              </v:line>
            </w:pict>
          </mc:Fallback>
        </mc:AlternateContent>
      </w:r>
      <w:r w:rsidR="00F44EFB">
        <w:rPr>
          <w:b/>
          <w:bCs/>
          <w:noProof/>
          <w:sz w:val="20"/>
          <w:szCs w:val="2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83CE5B9" wp14:editId="11AD5A8D">
                <wp:simplePos x="0" y="0"/>
                <wp:positionH relativeFrom="column">
                  <wp:posOffset>-153669</wp:posOffset>
                </wp:positionH>
                <wp:positionV relativeFrom="paragraph">
                  <wp:posOffset>759460</wp:posOffset>
                </wp:positionV>
                <wp:extent cx="7160260" cy="3810"/>
                <wp:effectExtent l="0" t="0" r="21590" b="34290"/>
                <wp:wrapNone/>
                <wp:docPr id="796868372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0260" cy="381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4E5321E" id="Straight Connector 9" o:spid="_x0000_s1026" style="position:absolute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2.1pt,59.8pt" to="551.7pt,6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" strokecolor="black [3200]" strokeweight="1pt">
                <v:stroke joinstyle="miter"/>
              </v:line>
            </w:pict>
          </mc:Fallback>
        </mc:AlternateContent>
      </w:r>
      <w:r w:rsidR="00E61011">
        <w:rPr>
          <w:b/>
          <w:bCs/>
          <w:noProof/>
          <w:sz w:val="20"/>
          <w:szCs w:val="22"/>
        </w:rPr>
        <mc:AlternateContent>
          <mc:Choice Requires="wps">
            <w:drawing>
              <wp:anchor distT="0" distB="0" distL="114300" distR="114300" simplePos="0" relativeHeight="251677695" behindDoc="0" locked="0" layoutInCell="1" allowOverlap="1" wp14:anchorId="29375BEC" wp14:editId="30CAED0E">
                <wp:simplePos x="0" y="0"/>
                <wp:positionH relativeFrom="margin">
                  <wp:posOffset>-152237</wp:posOffset>
                </wp:positionH>
                <wp:positionV relativeFrom="paragraph">
                  <wp:posOffset>1466567</wp:posOffset>
                </wp:positionV>
                <wp:extent cx="6011282" cy="1224280"/>
                <wp:effectExtent l="0" t="0" r="8890" b="0"/>
                <wp:wrapNone/>
                <wp:docPr id="362321559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1282" cy="1224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52912DC" w14:textId="5321E49E" w:rsidR="0039698A" w:rsidRPr="0060051C" w:rsidRDefault="00CF6710" w:rsidP="000B7102">
                            <w:pPr>
                              <w:rPr>
                                <w:rFonts w:asciiTheme="majorHAnsi" w:hAnsiTheme="majorHAnsi"/>
                                <w:b/>
                                <w:caps/>
                                <w:color w:val="000000" w:themeColor="text1"/>
                                <w:spacing w:val="20"/>
                                <w:kern w:val="48"/>
                                <w:position w:val="9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caps/>
                                <w:color w:val="000000" w:themeColor="text1"/>
                                <w:spacing w:val="20"/>
                                <w:kern w:val="48"/>
                                <w:position w:val="9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39698A">
                              <w:rPr>
                                <w:rFonts w:asciiTheme="majorHAnsi" w:hAnsiTheme="majorHAnsi"/>
                                <w:b/>
                                <w:caps/>
                                <w:color w:val="000000" w:themeColor="text1"/>
                                <w:spacing w:val="20"/>
                                <w:kern w:val="48"/>
                                <w:position w:val="9"/>
                                <w:sz w:val="28"/>
                                <w:szCs w:val="28"/>
                              </w:rPr>
                              <w:t>Skill</w:t>
                            </w:r>
                            <w:r w:rsidR="00A02594">
                              <w:rPr>
                                <w:rFonts w:asciiTheme="majorHAnsi" w:hAnsiTheme="majorHAnsi"/>
                                <w:b/>
                                <w:caps/>
                                <w:color w:val="000000" w:themeColor="text1"/>
                                <w:spacing w:val="20"/>
                                <w:kern w:val="48"/>
                                <w:position w:val="9"/>
                                <w:sz w:val="28"/>
                                <w:szCs w:val="28"/>
                              </w:rPr>
                              <w:t>s</w:t>
                            </w:r>
                          </w:p>
                          <w:p w14:paraId="429259B7" w14:textId="00BB175E" w:rsidR="0039698A" w:rsidRDefault="0039698A" w:rsidP="000B7102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 xml:space="preserve">Languages: </w:t>
                            </w:r>
                            <w:r w:rsidR="00E61011">
                              <w:t xml:space="preserve">              </w:t>
                            </w:r>
                            <w:r>
                              <w:t>Python, HTML</w:t>
                            </w:r>
                          </w:p>
                          <w:p w14:paraId="4A87B339" w14:textId="6E1D1BD0" w:rsidR="0039698A" w:rsidRDefault="0039698A" w:rsidP="0039698A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line="276" w:lineRule="auto"/>
                            </w:pPr>
                            <w:r>
                              <w:t>Frameworks:</w:t>
                            </w:r>
                            <w:r w:rsidR="00E61011">
                              <w:t xml:space="preserve">            </w:t>
                            </w:r>
                            <w:r>
                              <w:t>Pandas, NumPy, Scikit-Learn, Matplotlib, Seaborn</w:t>
                            </w:r>
                          </w:p>
                          <w:p w14:paraId="24993375" w14:textId="26D480E4" w:rsidR="0039698A" w:rsidRDefault="0039698A" w:rsidP="0039698A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line="276" w:lineRule="auto"/>
                            </w:pPr>
                            <w:r>
                              <w:t xml:space="preserve">Tools: </w:t>
                            </w:r>
                            <w:r w:rsidR="00E61011">
                              <w:t xml:space="preserve">                          </w:t>
                            </w:r>
                            <w:r>
                              <w:t>PowerPoint</w:t>
                            </w:r>
                          </w:p>
                          <w:p w14:paraId="7480B7F4" w14:textId="7E443CF0" w:rsidR="0039698A" w:rsidRDefault="0039698A" w:rsidP="0039698A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line="276" w:lineRule="auto"/>
                            </w:pPr>
                            <w:r>
                              <w:t xml:space="preserve">Platforms: </w:t>
                            </w:r>
                            <w:r w:rsidR="00E61011">
                              <w:t xml:space="preserve">                 </w:t>
                            </w:r>
                            <w:r>
                              <w:t xml:space="preserve">Jupyter Notebook, Visual Studio Code, Google collab </w:t>
                            </w:r>
                          </w:p>
                          <w:p w14:paraId="4D4B528C" w14:textId="77777777" w:rsidR="000B7102" w:rsidRPr="0039698A" w:rsidRDefault="000B7102" w:rsidP="000B7102">
                            <w:pPr>
                              <w:spacing w:line="276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375BEC" id="_x0000_s1031" type="#_x0000_t202" style="position:absolute;left:0;text-align:left;margin-left:-12pt;margin-top:115.5pt;width:473.35pt;height:96.4pt;z-index:25167769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" fillcolor="white [3201]" stroked="f" strokeweight=".5pt">
                <v:textbox>
                  <w:txbxContent>
                    <w:p w14:paraId="352912DC" w14:textId="5321E49E" w:rsidR="0039698A" w:rsidRPr="0060051C" w:rsidRDefault="00CF6710" w:rsidP="000B7102">
                      <w:pPr>
                        <w:rPr>
                          <w:rFonts w:asciiTheme="majorHAnsi" w:hAnsiTheme="majorHAnsi"/>
                          <w:b/>
                          <w:caps/>
                          <w:color w:val="000000" w:themeColor="text1"/>
                          <w:spacing w:val="20"/>
                          <w:kern w:val="48"/>
                          <w:position w:val="9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caps/>
                          <w:color w:val="000000" w:themeColor="text1"/>
                          <w:spacing w:val="20"/>
                          <w:kern w:val="48"/>
                          <w:position w:val="9"/>
                          <w:sz w:val="28"/>
                          <w:szCs w:val="28"/>
                        </w:rPr>
                        <w:t xml:space="preserve"> </w:t>
                      </w:r>
                      <w:r w:rsidR="0039698A">
                        <w:rPr>
                          <w:rFonts w:asciiTheme="majorHAnsi" w:hAnsiTheme="majorHAnsi"/>
                          <w:b/>
                          <w:caps/>
                          <w:color w:val="000000" w:themeColor="text1"/>
                          <w:spacing w:val="20"/>
                          <w:kern w:val="48"/>
                          <w:position w:val="9"/>
                          <w:sz w:val="28"/>
                          <w:szCs w:val="28"/>
                        </w:rPr>
                        <w:t>Skill</w:t>
                      </w:r>
                      <w:r w:rsidR="00A02594">
                        <w:rPr>
                          <w:rFonts w:asciiTheme="majorHAnsi" w:hAnsiTheme="majorHAnsi"/>
                          <w:b/>
                          <w:caps/>
                          <w:color w:val="000000" w:themeColor="text1"/>
                          <w:spacing w:val="20"/>
                          <w:kern w:val="48"/>
                          <w:position w:val="9"/>
                          <w:sz w:val="28"/>
                          <w:szCs w:val="28"/>
                        </w:rPr>
                        <w:t>s</w:t>
                      </w:r>
                    </w:p>
                    <w:p w14:paraId="429259B7" w14:textId="00BB175E" w:rsidR="0039698A" w:rsidRDefault="0039698A" w:rsidP="000B7102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t xml:space="preserve">Languages: </w:t>
                      </w:r>
                      <w:r w:rsidR="00E61011">
                        <w:t xml:space="preserve">              </w:t>
                      </w:r>
                      <w:r>
                        <w:t>Python, HTML</w:t>
                      </w:r>
                    </w:p>
                    <w:p w14:paraId="4A87B339" w14:textId="6E1D1BD0" w:rsidR="0039698A" w:rsidRDefault="0039698A" w:rsidP="0039698A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line="276" w:lineRule="auto"/>
                      </w:pPr>
                      <w:r>
                        <w:t>Frameworks:</w:t>
                      </w:r>
                      <w:r w:rsidR="00E61011">
                        <w:t xml:space="preserve">            </w:t>
                      </w:r>
                      <w:r>
                        <w:t>Pandas, NumPy, Scikit-Learn, Matplotlib, Seaborn</w:t>
                      </w:r>
                    </w:p>
                    <w:p w14:paraId="24993375" w14:textId="26D480E4" w:rsidR="0039698A" w:rsidRDefault="0039698A" w:rsidP="0039698A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line="276" w:lineRule="auto"/>
                      </w:pPr>
                      <w:r>
                        <w:t xml:space="preserve">Tools: </w:t>
                      </w:r>
                      <w:r w:rsidR="00E61011">
                        <w:t xml:space="preserve">                          </w:t>
                      </w:r>
                      <w:r>
                        <w:t>PowerPoint</w:t>
                      </w:r>
                    </w:p>
                    <w:p w14:paraId="7480B7F4" w14:textId="7E443CF0" w:rsidR="0039698A" w:rsidRDefault="0039698A" w:rsidP="0039698A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line="276" w:lineRule="auto"/>
                      </w:pPr>
                      <w:r>
                        <w:t xml:space="preserve">Platforms: </w:t>
                      </w:r>
                      <w:r w:rsidR="00E61011">
                        <w:t xml:space="preserve">                 </w:t>
                      </w:r>
                      <w:r>
                        <w:t xml:space="preserve">Jupyter Notebook, Visual Studio Code, Google collab </w:t>
                      </w:r>
                    </w:p>
                    <w:p w14:paraId="4D4B528C" w14:textId="77777777" w:rsidR="000B7102" w:rsidRPr="0039698A" w:rsidRDefault="000B7102" w:rsidP="000B7102">
                      <w:pPr>
                        <w:spacing w:line="276" w:lineRule="auto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61011">
        <w:rPr>
          <w:b/>
          <w:bCs/>
          <w:noProof/>
          <w:sz w:val="20"/>
          <w:szCs w:val="22"/>
        </w:rPr>
        <mc:AlternateContent>
          <mc:Choice Requires="wps">
            <w:drawing>
              <wp:anchor distT="0" distB="0" distL="114300" distR="114300" simplePos="0" relativeHeight="251675135" behindDoc="0" locked="0" layoutInCell="1" allowOverlap="1" wp14:anchorId="21D9B46F" wp14:editId="0DCDD6A9">
                <wp:simplePos x="0" y="0"/>
                <wp:positionH relativeFrom="margin">
                  <wp:posOffset>-156781</wp:posOffset>
                </wp:positionH>
                <wp:positionV relativeFrom="paragraph">
                  <wp:posOffset>727710</wp:posOffset>
                </wp:positionV>
                <wp:extent cx="2794000" cy="876300"/>
                <wp:effectExtent l="0" t="0" r="6350" b="0"/>
                <wp:wrapNone/>
                <wp:docPr id="1090019191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4000" cy="876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BE01018" w14:textId="4A4EFBE2" w:rsidR="0060051C" w:rsidRPr="0060051C" w:rsidRDefault="00CF6710" w:rsidP="002551BD">
                            <w:pPr>
                              <w:rPr>
                                <w:rFonts w:asciiTheme="majorHAnsi" w:hAnsiTheme="majorHAnsi"/>
                                <w:b/>
                                <w:caps/>
                                <w:color w:val="000000" w:themeColor="text1"/>
                                <w:spacing w:val="20"/>
                                <w:kern w:val="48"/>
                                <w:position w:val="9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caps/>
                                <w:color w:val="000000" w:themeColor="text1"/>
                                <w:spacing w:val="20"/>
                                <w:kern w:val="48"/>
                                <w:position w:val="9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60051C" w:rsidRPr="0060051C">
                              <w:rPr>
                                <w:rFonts w:asciiTheme="majorHAnsi" w:hAnsiTheme="majorHAnsi"/>
                                <w:b/>
                                <w:caps/>
                                <w:color w:val="000000" w:themeColor="text1"/>
                                <w:spacing w:val="20"/>
                                <w:kern w:val="48"/>
                                <w:position w:val="9"/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  <w:p w14:paraId="18D11294" w14:textId="07B9AE38" w:rsidR="0060051C" w:rsidRPr="0039698A" w:rsidRDefault="0060051C" w:rsidP="002551BD">
                            <w:r w:rsidRPr="0039698A">
                              <w:t>National institute of technology</w:t>
                            </w:r>
                          </w:p>
                          <w:p w14:paraId="2141022C" w14:textId="64AA1B1E" w:rsidR="000B7102" w:rsidRPr="0039698A" w:rsidRDefault="000B7102" w:rsidP="0060051C">
                            <w:pPr>
                              <w:spacing w:line="276" w:lineRule="auto"/>
                            </w:pPr>
                            <w:r w:rsidRPr="0039698A">
                              <w:t>B. Tech</w:t>
                            </w:r>
                            <w:r w:rsidR="0060051C" w:rsidRPr="0039698A">
                              <w:t xml:space="preserve"> in Electrical engineering – SGPA: 8.48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D9B46F" id="_x0000_s1032" type="#_x0000_t202" style="position:absolute;left:0;text-align:left;margin-left:-12.35pt;margin-top:57.3pt;width:220pt;height:69pt;z-index:25167513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" fillcolor="white [3201]" stroked="f" strokeweight=".5pt">
                <v:textbox>
                  <w:txbxContent>
                    <w:p w14:paraId="3BE01018" w14:textId="4A4EFBE2" w:rsidR="0060051C" w:rsidRPr="0060051C" w:rsidRDefault="00CF6710" w:rsidP="002551BD">
                      <w:pPr>
                        <w:rPr>
                          <w:rFonts w:asciiTheme="majorHAnsi" w:hAnsiTheme="majorHAnsi"/>
                          <w:b/>
                          <w:caps/>
                          <w:color w:val="000000" w:themeColor="text1"/>
                          <w:spacing w:val="20"/>
                          <w:kern w:val="48"/>
                          <w:position w:val="9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caps/>
                          <w:color w:val="000000" w:themeColor="text1"/>
                          <w:spacing w:val="20"/>
                          <w:kern w:val="48"/>
                          <w:position w:val="9"/>
                          <w:sz w:val="28"/>
                          <w:szCs w:val="28"/>
                        </w:rPr>
                        <w:t xml:space="preserve"> </w:t>
                      </w:r>
                      <w:r w:rsidR="0060051C" w:rsidRPr="0060051C">
                        <w:rPr>
                          <w:rFonts w:asciiTheme="majorHAnsi" w:hAnsiTheme="majorHAnsi"/>
                          <w:b/>
                          <w:caps/>
                          <w:color w:val="000000" w:themeColor="text1"/>
                          <w:spacing w:val="20"/>
                          <w:kern w:val="48"/>
                          <w:position w:val="9"/>
                          <w:sz w:val="28"/>
                          <w:szCs w:val="28"/>
                        </w:rPr>
                        <w:t>Education</w:t>
                      </w:r>
                    </w:p>
                    <w:p w14:paraId="18D11294" w14:textId="07B9AE38" w:rsidR="0060051C" w:rsidRPr="0039698A" w:rsidRDefault="0060051C" w:rsidP="002551BD">
                      <w:r w:rsidRPr="0039698A">
                        <w:t>National institute of technology</w:t>
                      </w:r>
                    </w:p>
                    <w:p w14:paraId="2141022C" w14:textId="64AA1B1E" w:rsidR="000B7102" w:rsidRPr="0039698A" w:rsidRDefault="000B7102" w:rsidP="0060051C">
                      <w:pPr>
                        <w:spacing w:line="276" w:lineRule="auto"/>
                      </w:pPr>
                      <w:r w:rsidRPr="0039698A">
                        <w:t>B. Tech</w:t>
                      </w:r>
                      <w:r w:rsidR="0060051C" w:rsidRPr="0039698A">
                        <w:t xml:space="preserve"> in Electrical engineering – SGPA: 8.48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357A5" w:rsidRPr="00F357A5">
        <w:rPr>
          <w:b/>
          <w:bCs/>
          <w:sz w:val="20"/>
          <w:szCs w:val="22"/>
        </w:rPr>
        <w:t>Motivated and detail-oriented aspiring AI/ML professional with a strong foundation in Python programming. Currently enhancing my skills in machine learning algorithms and data analysis, with a keen interest in applying AI techniques to solve real-world problems. Passionate about leveraging my coding and problem-solving abilities to contribute to innovative AI solutions. Committed to continuous learning and professional growth in the AI and ML domains.</w:t>
      </w:r>
    </w:p>
    <w:sectPr w:rsidR="0071059B" w:rsidRPr="00F357A5" w:rsidSect="0060051C">
      <w:pgSz w:w="12240" w:h="15840" w:code="1"/>
      <w:pgMar w:top="720" w:right="720" w:bottom="720" w:left="720" w:header="706" w:footer="706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3"/>
    <w:multiLevelType w:val="singleLevel"/>
    <w:tmpl w:val="D31EE2D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3EAA5D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1632C41"/>
    <w:multiLevelType w:val="hybridMultilevel"/>
    <w:tmpl w:val="1D98AD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BC4226">
      <w:numFmt w:val="bullet"/>
      <w:lvlText w:val="•"/>
      <w:lvlJc w:val="left"/>
      <w:pPr>
        <w:ind w:left="1440" w:hanging="360"/>
      </w:pPr>
      <w:rPr>
        <w:rFonts w:ascii="Source Sans Pro" w:eastAsiaTheme="minorHAnsi" w:hAnsi="Source Sans Pro" w:cs="Open San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80752C"/>
    <w:multiLevelType w:val="hybridMultilevel"/>
    <w:tmpl w:val="A8A41582"/>
    <w:lvl w:ilvl="0" w:tplc="85382EB2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29480B"/>
    <w:multiLevelType w:val="hybridMultilevel"/>
    <w:tmpl w:val="35209C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090665"/>
    <w:multiLevelType w:val="hybridMultilevel"/>
    <w:tmpl w:val="1BFCFDE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4B679F"/>
    <w:multiLevelType w:val="hybridMultilevel"/>
    <w:tmpl w:val="3D9A990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F8F4AC1"/>
    <w:multiLevelType w:val="hybridMultilevel"/>
    <w:tmpl w:val="386AA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6010FB"/>
    <w:multiLevelType w:val="hybridMultilevel"/>
    <w:tmpl w:val="6430DF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18188D"/>
    <w:multiLevelType w:val="hybridMultilevel"/>
    <w:tmpl w:val="2E9A45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7808914">
    <w:abstractNumId w:val="3"/>
  </w:num>
  <w:num w:numId="2" w16cid:durableId="505023288">
    <w:abstractNumId w:val="6"/>
  </w:num>
  <w:num w:numId="3" w16cid:durableId="313024574">
    <w:abstractNumId w:val="7"/>
  </w:num>
  <w:num w:numId="4" w16cid:durableId="1052733521">
    <w:abstractNumId w:val="1"/>
  </w:num>
  <w:num w:numId="5" w16cid:durableId="1824347043">
    <w:abstractNumId w:val="0"/>
  </w:num>
  <w:num w:numId="6" w16cid:durableId="1533180623">
    <w:abstractNumId w:val="4"/>
  </w:num>
  <w:num w:numId="7" w16cid:durableId="994575249">
    <w:abstractNumId w:val="2"/>
  </w:num>
  <w:num w:numId="8" w16cid:durableId="207107842">
    <w:abstractNumId w:val="9"/>
  </w:num>
  <w:num w:numId="9" w16cid:durableId="1007444251">
    <w:abstractNumId w:val="5"/>
  </w:num>
  <w:num w:numId="10" w16cid:durableId="129613437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7A5"/>
    <w:rsid w:val="00036F36"/>
    <w:rsid w:val="000429E8"/>
    <w:rsid w:val="000B296B"/>
    <w:rsid w:val="000B7102"/>
    <w:rsid w:val="00122C81"/>
    <w:rsid w:val="0016099C"/>
    <w:rsid w:val="001A0B84"/>
    <w:rsid w:val="001E501D"/>
    <w:rsid w:val="0021183F"/>
    <w:rsid w:val="002551BD"/>
    <w:rsid w:val="00257458"/>
    <w:rsid w:val="0027097E"/>
    <w:rsid w:val="002A38D2"/>
    <w:rsid w:val="002E432C"/>
    <w:rsid w:val="00307FD9"/>
    <w:rsid w:val="00313787"/>
    <w:rsid w:val="0037036D"/>
    <w:rsid w:val="003905A5"/>
    <w:rsid w:val="0039698A"/>
    <w:rsid w:val="003D10AC"/>
    <w:rsid w:val="003D16F8"/>
    <w:rsid w:val="003D346C"/>
    <w:rsid w:val="0047020C"/>
    <w:rsid w:val="0047484C"/>
    <w:rsid w:val="004B79F8"/>
    <w:rsid w:val="004C0DB9"/>
    <w:rsid w:val="004E4C1B"/>
    <w:rsid w:val="004F3FAB"/>
    <w:rsid w:val="00545FEB"/>
    <w:rsid w:val="0055578F"/>
    <w:rsid w:val="005855C2"/>
    <w:rsid w:val="005933EA"/>
    <w:rsid w:val="005F73C2"/>
    <w:rsid w:val="0060051C"/>
    <w:rsid w:val="0065772F"/>
    <w:rsid w:val="006604BD"/>
    <w:rsid w:val="006A1D0E"/>
    <w:rsid w:val="00706B34"/>
    <w:rsid w:val="0071059B"/>
    <w:rsid w:val="00730517"/>
    <w:rsid w:val="00772B75"/>
    <w:rsid w:val="007A3C8C"/>
    <w:rsid w:val="00813B6C"/>
    <w:rsid w:val="00862E37"/>
    <w:rsid w:val="00873202"/>
    <w:rsid w:val="008C2667"/>
    <w:rsid w:val="008C57C3"/>
    <w:rsid w:val="008E7920"/>
    <w:rsid w:val="00941455"/>
    <w:rsid w:val="0095315A"/>
    <w:rsid w:val="009827D4"/>
    <w:rsid w:val="009A74DF"/>
    <w:rsid w:val="009D580B"/>
    <w:rsid w:val="009F7DBF"/>
    <w:rsid w:val="00A02594"/>
    <w:rsid w:val="00A141B3"/>
    <w:rsid w:val="00A43764"/>
    <w:rsid w:val="00A4544A"/>
    <w:rsid w:val="00A94369"/>
    <w:rsid w:val="00AA0ED3"/>
    <w:rsid w:val="00AC4D65"/>
    <w:rsid w:val="00AE3DA9"/>
    <w:rsid w:val="00B00999"/>
    <w:rsid w:val="00B03055"/>
    <w:rsid w:val="00B55C57"/>
    <w:rsid w:val="00BE7944"/>
    <w:rsid w:val="00C051E3"/>
    <w:rsid w:val="00C13A85"/>
    <w:rsid w:val="00CD6C9F"/>
    <w:rsid w:val="00CF6710"/>
    <w:rsid w:val="00D920AB"/>
    <w:rsid w:val="00DF528B"/>
    <w:rsid w:val="00E60BEA"/>
    <w:rsid w:val="00E61011"/>
    <w:rsid w:val="00E70E94"/>
    <w:rsid w:val="00E724A0"/>
    <w:rsid w:val="00EB3841"/>
    <w:rsid w:val="00ED021D"/>
    <w:rsid w:val="00EF6F27"/>
    <w:rsid w:val="00F00D23"/>
    <w:rsid w:val="00F357A5"/>
    <w:rsid w:val="00F44EFB"/>
    <w:rsid w:val="00F6163A"/>
    <w:rsid w:val="00F64F66"/>
    <w:rsid w:val="00FE7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8991F"/>
  <w15:chartTrackingRefBased/>
  <w15:docId w15:val="{8AE34E3B-FCB5-4A8C-8B41-873F27695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3DA9"/>
    <w:pPr>
      <w:spacing w:after="0" w:line="240" w:lineRule="auto"/>
      <w:jc w:val="both"/>
    </w:pPr>
    <w:rPr>
      <w:rFonts w:cs="Open Sans"/>
      <w:color w:val="747474" w:themeColor="background2" w:themeShade="80"/>
      <w:position w:val="8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296B"/>
    <w:pPr>
      <w:jc w:val="left"/>
      <w:outlineLvl w:val="0"/>
    </w:pPr>
    <w:rPr>
      <w:rFonts w:asciiTheme="majorHAnsi" w:hAnsiTheme="majorHAnsi"/>
      <w:b/>
      <w:caps/>
      <w:color w:val="000000" w:themeColor="text1"/>
      <w:spacing w:val="20"/>
      <w:kern w:val="48"/>
      <w:position w:val="9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65772F"/>
    <w:pPr>
      <w:spacing w:after="80"/>
      <w:outlineLvl w:val="1"/>
    </w:pPr>
    <w:rPr>
      <w:rFonts w:asciiTheme="majorHAnsi" w:hAnsiTheme="majorHAnsi"/>
      <w:b/>
      <w:position w:val="9"/>
      <w:sz w:val="24"/>
    </w:rPr>
  </w:style>
  <w:style w:type="paragraph" w:styleId="Heading3">
    <w:name w:val="heading 3"/>
    <w:basedOn w:val="Normal"/>
    <w:next w:val="Normal"/>
    <w:link w:val="Heading3Char"/>
    <w:uiPriority w:val="9"/>
    <w:qFormat/>
    <w:rsid w:val="000B296B"/>
    <w:pPr>
      <w:spacing w:after="80"/>
      <w:outlineLvl w:val="2"/>
    </w:pPr>
    <w:rPr>
      <w:rFonts w:asciiTheme="majorHAnsi" w:hAnsiTheme="majorHAnsi"/>
      <w:position w:val="9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794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00D23"/>
    <w:pPr>
      <w:ind w:left="360"/>
    </w:pPr>
    <w:rPr>
      <w:rFonts w:asciiTheme="majorHAnsi" w:hAnsiTheme="majorHAnsi"/>
      <w:b/>
      <w:caps/>
      <w:color w:val="000000" w:themeColor="text1"/>
      <w:spacing w:val="20"/>
      <w:position w:val="0"/>
      <w:sz w:val="48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F00D23"/>
    <w:rPr>
      <w:rFonts w:asciiTheme="majorHAnsi" w:hAnsiTheme="majorHAnsi" w:cs="Open Sans"/>
      <w:b/>
      <w:caps/>
      <w:color w:val="000000" w:themeColor="text1"/>
      <w:spacing w:val="20"/>
      <w:sz w:val="48"/>
      <w:szCs w:val="44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0D23"/>
    <w:pPr>
      <w:spacing w:after="160"/>
      <w:ind w:left="360"/>
      <w:jc w:val="left"/>
    </w:pPr>
    <w:rPr>
      <w:rFonts w:asciiTheme="majorHAnsi" w:hAnsiTheme="majorHAnsi"/>
      <w:caps/>
      <w:color w:val="3A3A3A" w:themeColor="background2" w:themeShade="40"/>
      <w:spacing w:val="80"/>
      <w:kern w:val="144"/>
      <w:position w:val="0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0D23"/>
    <w:rPr>
      <w:rFonts w:asciiTheme="majorHAnsi" w:hAnsiTheme="majorHAnsi" w:cs="Open Sans"/>
      <w:caps/>
      <w:color w:val="3A3A3A" w:themeColor="background2" w:themeShade="40"/>
      <w:spacing w:val="80"/>
      <w:kern w:val="144"/>
      <w:sz w:val="28"/>
      <w:szCs w:val="24"/>
      <w:lang w:val="en-US"/>
    </w:rPr>
  </w:style>
  <w:style w:type="paragraph" w:customStyle="1" w:styleId="Contactinfo">
    <w:name w:val="Contact info"/>
    <w:basedOn w:val="Normal"/>
    <w:qFormat/>
    <w:rsid w:val="00AE3DA9"/>
    <w:rPr>
      <w:position w:val="12"/>
      <w:szCs w:val="22"/>
    </w:rPr>
  </w:style>
  <w:style w:type="paragraph" w:styleId="Closing">
    <w:name w:val="Closing"/>
    <w:basedOn w:val="Normal"/>
    <w:link w:val="ClosingChar"/>
    <w:uiPriority w:val="99"/>
    <w:semiHidden/>
    <w:rsid w:val="0055578F"/>
  </w:style>
  <w:style w:type="character" w:customStyle="1" w:styleId="ClosingChar">
    <w:name w:val="Closing Char"/>
    <w:basedOn w:val="DefaultParagraphFont"/>
    <w:link w:val="Closing"/>
    <w:uiPriority w:val="99"/>
    <w:semiHidden/>
    <w:rsid w:val="00307FD9"/>
    <w:rPr>
      <w:rFonts w:cs="Open Sans"/>
      <w:color w:val="747474" w:themeColor="background2" w:themeShade="80"/>
      <w:position w:val="8"/>
      <w:sz w:val="24"/>
      <w:szCs w:val="24"/>
      <w:lang w:val="en-US"/>
    </w:rPr>
  </w:style>
  <w:style w:type="paragraph" w:styleId="Signature">
    <w:name w:val="Signature"/>
    <w:basedOn w:val="Normal"/>
    <w:link w:val="SignatureChar"/>
    <w:uiPriority w:val="99"/>
    <w:semiHidden/>
    <w:rsid w:val="0055578F"/>
  </w:style>
  <w:style w:type="character" w:customStyle="1" w:styleId="SignatureChar">
    <w:name w:val="Signature Char"/>
    <w:basedOn w:val="DefaultParagraphFont"/>
    <w:link w:val="Signature"/>
    <w:uiPriority w:val="99"/>
    <w:semiHidden/>
    <w:rsid w:val="00307FD9"/>
    <w:rPr>
      <w:rFonts w:cs="Open Sans"/>
      <w:color w:val="747474" w:themeColor="background2" w:themeShade="80"/>
      <w:position w:val="8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0B296B"/>
    <w:rPr>
      <w:rFonts w:asciiTheme="majorHAnsi" w:hAnsiTheme="majorHAnsi" w:cs="Open Sans"/>
      <w:b/>
      <w:caps/>
      <w:color w:val="000000" w:themeColor="text1"/>
      <w:spacing w:val="20"/>
      <w:kern w:val="48"/>
      <w:position w:val="9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5772F"/>
    <w:rPr>
      <w:rFonts w:asciiTheme="majorHAnsi" w:hAnsiTheme="majorHAnsi" w:cs="Open Sans"/>
      <w:b/>
      <w:color w:val="747474" w:themeColor="background2" w:themeShade="80"/>
      <w:position w:val="9"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0B296B"/>
    <w:rPr>
      <w:rFonts w:asciiTheme="majorHAnsi" w:hAnsiTheme="majorHAnsi" w:cs="Open Sans"/>
      <w:color w:val="747474" w:themeColor="background2" w:themeShade="80"/>
      <w:position w:val="9"/>
      <w:lang w:val="en-US"/>
    </w:rPr>
  </w:style>
  <w:style w:type="paragraph" w:styleId="ListBullet">
    <w:name w:val="List Bullet"/>
    <w:basedOn w:val="Normal"/>
    <w:uiPriority w:val="99"/>
    <w:rsid w:val="000B296B"/>
    <w:pPr>
      <w:numPr>
        <w:numId w:val="1"/>
      </w:numPr>
    </w:pPr>
    <w:rPr>
      <w:position w:val="9"/>
      <w:szCs w:val="22"/>
    </w:rPr>
  </w:style>
  <w:style w:type="character" w:styleId="Emphasis">
    <w:name w:val="Emphasis"/>
    <w:basedOn w:val="DefaultParagraphFont"/>
    <w:uiPriority w:val="20"/>
    <w:qFormat/>
    <w:rsid w:val="0065772F"/>
    <w:rPr>
      <w:b/>
      <w:i w:val="0"/>
      <w:iCs/>
    </w:rPr>
  </w:style>
  <w:style w:type="paragraph" w:styleId="ListBullet2">
    <w:name w:val="List Bullet 2"/>
    <w:basedOn w:val="Normal"/>
    <w:uiPriority w:val="99"/>
    <w:rsid w:val="000B296B"/>
    <w:pPr>
      <w:numPr>
        <w:numId w:val="5"/>
      </w:numPr>
      <w:ind w:left="360"/>
      <w:contextualSpacing/>
    </w:pPr>
  </w:style>
  <w:style w:type="paragraph" w:customStyle="1" w:styleId="Smallspace">
    <w:name w:val="Small space"/>
    <w:basedOn w:val="Normal"/>
    <w:qFormat/>
    <w:rsid w:val="00AE3DA9"/>
    <w:rPr>
      <w:sz w:val="6"/>
    </w:rPr>
  </w:style>
  <w:style w:type="character" w:customStyle="1" w:styleId="Gray">
    <w:name w:val="Gray"/>
    <w:uiPriority w:val="1"/>
    <w:qFormat/>
    <w:rsid w:val="000B296B"/>
    <w:rPr>
      <w:color w:val="595959" w:themeColor="text1" w:themeTint="A6"/>
    </w:rPr>
  </w:style>
  <w:style w:type="character" w:styleId="Hyperlink">
    <w:name w:val="Hyperlink"/>
    <w:basedOn w:val="DefaultParagraphFont"/>
    <w:uiPriority w:val="99"/>
    <w:unhideWhenUsed/>
    <w:rsid w:val="0073051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051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30517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image" Target="media/image6.sv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7" Type="http://schemas.openxmlformats.org/officeDocument/2006/relationships/settings" Target="settings.xml"/><Relationship Id="rId12" Type="http://schemas.openxmlformats.org/officeDocument/2006/relationships/hyperlink" Target="http://www.linkedin.com/in/harish-singh-bhadauria-65a087339" TargetMode="External"/><Relationship Id="rId17" Type="http://schemas.openxmlformats.org/officeDocument/2006/relationships/image" Target="media/image5.png"/><Relationship Id="rId25" Type="http://schemas.openxmlformats.org/officeDocument/2006/relationships/hyperlink" Target="https://www.coursera.org/account/accomplishments/verify/VLPUTPJSLISF?utm_source=link&amp;utm_medium=certificate&amp;utm_content=cert_image&amp;utm_campaign=sharing_cta&amp;utm_product=course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4.sv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Harishb.ug24.ee@nitp.com" TargetMode="External"/><Relationship Id="rId24" Type="http://schemas.openxmlformats.org/officeDocument/2006/relationships/hyperlink" Target="https://www.hackerrank.com/certificates/iframe/e08b7fc5ebd0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hyperlink" Target="https://www.coursera.org/account/accomplishments/verify/VLPUTPJSLISF?utm_source=link&amp;utm_medium=certificate&amp;utm_content=cert_image&amp;utm_campaign=sharing_cta&amp;utm_product=course" TargetMode="External"/><Relationship Id="rId10" Type="http://schemas.openxmlformats.org/officeDocument/2006/relationships/hyperlink" Target="http://www.linkedin.com/in/harish-singh-bhadauria-65a087339" TargetMode="Externa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hyperlink" Target="mailto:Harishb.ug24.ee@nitp.com" TargetMode="External"/><Relationship Id="rId14" Type="http://schemas.openxmlformats.org/officeDocument/2006/relationships/image" Target="media/image2.svg"/><Relationship Id="rId22" Type="http://schemas.openxmlformats.org/officeDocument/2006/relationships/hyperlink" Target="https://www.hackerrank.com/certificates/iframe/e08b7fc5ebd0" TargetMode="External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hada\AppData\Roaming\Microsoft\Templates\Simple%20senior%20software%20engineer%20resume.dotx" TargetMode="External"/></Relationships>
</file>

<file path=word/theme/theme1.xml><?xml version="1.0" encoding="utf-8"?>
<a:theme xmlns:a="http://schemas.openxmlformats.org/drawingml/2006/main" name="Office Theme">
  <a:themeElements>
    <a:clrScheme name="Professional Blu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002C56"/>
      </a:accent1>
      <a:accent2>
        <a:srgbClr val="7FA0F7"/>
      </a:accent2>
      <a:accent3>
        <a:srgbClr val="0043F1"/>
      </a:accent3>
      <a:accent4>
        <a:srgbClr val="EAEAEA"/>
      </a:accent4>
      <a:accent5>
        <a:srgbClr val="F2F3F3"/>
      </a:accent5>
      <a:accent6>
        <a:srgbClr val="D5DCE4"/>
      </a:accent6>
      <a:hlink>
        <a:srgbClr val="467886"/>
      </a:hlink>
      <a:folHlink>
        <a:srgbClr val="96607D"/>
      </a:folHlink>
    </a:clrScheme>
    <a:fontScheme name="Custom 11">
      <a:majorFont>
        <a:latin typeface="Source Sans pro"/>
        <a:ea typeface=""/>
        <a:cs typeface=""/>
      </a:majorFont>
      <a:minorFont>
        <a:latin typeface="Source sans pro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30" ma:contentTypeDescription="Create a new document." ma:contentTypeScope="" ma:versionID="cec0622158e8f13124e9e8fd4de31bd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52f30ab005d15df08657af532e6e3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hidden="true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hidden="tru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hidden="true" ma:internalName="Background" ma:readOnly="false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BillingMetadata" ma:index="33" nillable="true" ma:displayName="MediaServiceBillingMetadata" ma:hidden="true" ma:internalName="MediaServiceBillingMetadata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TaxCatchAll xmlns="230e9df3-be65-4c73-a93b-d1236ebd677e" xsi:nil="true"/>
    <ImageTagsTaxHTField xmlns="71af3243-3dd4-4a8d-8c0d-dd76da1f02a5">
      <Terms xmlns="http://schemas.microsoft.com/office/infopath/2007/PartnerControls"/>
    </ImageTagsTaxHTField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MediaServiceKeyPoints xmlns="71af3243-3dd4-4a8d-8c0d-dd76da1f02a5" xsi:nil="true"/>
    <SharedWithUsers xmlns="16c05727-aa75-4e4a-9b5f-8a80a1165891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92AF9E0A-AFA7-42B2-ACC9-13B47C41059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D1FAD4F-D6E5-4938-BEDF-CF8A6D29F4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149D908-B78F-43EA-9FB3-6D18D4F5E8B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3777CDB-9867-40F2-9BF9-CB60FF0B9A75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230e9df3-be65-4c73-a93b-d1236ebd677e"/>
    <ds:schemaRef ds:uri="71af3243-3dd4-4a8d-8c0d-dd76da1f02a5"/>
    <ds:schemaRef ds:uri="16c05727-aa75-4e4a-9b5f-8a80a1165891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Simple senior software engineer resume</Template>
  <TotalTime>82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bhadauria</dc:creator>
  <cp:keywords/>
  <dc:description/>
  <cp:lastModifiedBy>Harish singh bhadauria</cp:lastModifiedBy>
  <cp:revision>19</cp:revision>
  <cp:lastPrinted>2023-05-10T08:16:00Z</cp:lastPrinted>
  <dcterms:created xsi:type="dcterms:W3CDTF">2025-02-18T19:29:00Z</dcterms:created>
  <dcterms:modified xsi:type="dcterms:W3CDTF">2025-02-22T07:49:00Z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  <property fmtid="{D5CDD505-2E9C-101B-9397-08002B2CF9AE}" pid="4" name="Order">
    <vt:r8>5356700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TemplateUrl">
    <vt:lpwstr/>
  </property>
  <property fmtid="{D5CDD505-2E9C-101B-9397-08002B2CF9AE}" pid="8" name="ComplianceAssetId">
    <vt:lpwstr/>
  </property>
  <property fmtid="{D5CDD505-2E9C-101B-9397-08002B2CF9AE}" pid="9" name="_ExtendedDescription">
    <vt:lpwstr/>
  </property>
  <property fmtid="{D5CDD505-2E9C-101B-9397-08002B2CF9AE}" pid="10" name="TriggerFlowInfo">
    <vt:lpwstr/>
  </property>
</Properties>
</file>