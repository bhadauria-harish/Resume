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9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574"/>
        <w:gridCol w:w="6595"/>
      </w:tblGrid>
      <w:tr w:rsidR="001B2ABD" w14:paraId="453968D6" w14:textId="77777777" w:rsidTr="00820DD3">
        <w:trPr>
          <w:trHeight w:val="3998"/>
        </w:trPr>
        <w:tc>
          <w:tcPr>
            <w:tcW w:w="3828" w:type="dxa"/>
            <w:vAlign w:val="bottom"/>
          </w:tcPr>
          <w:p w14:paraId="128405DD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B2D838" wp14:editId="6BE24BBD">
                      <wp:extent cx="1854200" cy="2122805"/>
                      <wp:effectExtent l="19050" t="19050" r="31750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0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3423" t="3589" r="1715" b="564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EF10BD" id="Oval 2" o:spid="_x0000_s1026" alt="Title: Professional Headshot of Man" style="width:146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pADAAIAAAAUAAAQmJAEAAIAAAAUAAAQrJIIAAMAAAABAAAA&#10;AJKRAAIAAAADMDAAAJKSAAIAAAADMDAAAOocAAcAAAgMAAAIjAAAAAAc6gAAAAg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nhtcD0iaHR0cDovL25zLmFkb2JlLmNvbS94YXAvMS4wLyI+PHhtcDpD&#10;cmVhdGVEYXRlPjIwMjItMTItMjNUMDM6MDE6NDU8L3htcDpDcmVhdGVEYXRlPjwvcmRmOkRlc2Ny&#10;aXB0aW9uPjwvcmRmOlJERj48L3g6eG1wbWV0YT4N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PD94cGFja2V0IGVuZD0ndyc/Pv/bAEMAAwICAwIC&#10;AwMDAwQDAwQFCAUFBAQFCgcHBggMCgwMCwoLCw0OEhANDhEOCwsQFhARExQVFRUMDxcYFhQYEhQV&#10;FP/bAEMBAwQEBQQFCQUFCRQNCw0UFBQUFBQUFBQUFBQUFBQUFBQUFBQUFBQUFBQUFBQUFBQUFBQU&#10;FBQUFBQUFBQUFBQUFP/AABEIAxMCX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74" w:type="dxa"/>
          </w:tcPr>
          <w:p w14:paraId="6DE1A29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  <w:vAlign w:val="bottom"/>
          </w:tcPr>
          <w:p w14:paraId="0426B4D7" w14:textId="58FB4255" w:rsidR="001B2ABD" w:rsidRPr="00730D1A" w:rsidRDefault="00730D1A" w:rsidP="001B2ABD">
            <w:pPr>
              <w:pStyle w:val="Title"/>
              <w:rPr>
                <w:sz w:val="72"/>
                <w:szCs w:val="72"/>
              </w:rPr>
            </w:pPr>
            <w:r w:rsidRPr="00730D1A">
              <w:rPr>
                <w:sz w:val="72"/>
                <w:szCs w:val="72"/>
              </w:rPr>
              <w:t>Harish singh bhadauria</w:t>
            </w:r>
          </w:p>
          <w:p w14:paraId="5BF4464A" w14:textId="2F83EFA8" w:rsidR="001B2ABD" w:rsidRDefault="00730D1A" w:rsidP="001B2ABD">
            <w:pPr>
              <w:pStyle w:val="Subtitle"/>
            </w:pPr>
            <w:r w:rsidRPr="002D4D38">
              <w:rPr>
                <w:spacing w:val="0"/>
                <w:w w:val="88"/>
              </w:rPr>
              <w:t>Web develope</w:t>
            </w:r>
            <w:r w:rsidRPr="002D4D38">
              <w:rPr>
                <w:spacing w:val="22"/>
                <w:w w:val="88"/>
              </w:rPr>
              <w:t>r</w:t>
            </w:r>
          </w:p>
        </w:tc>
      </w:tr>
      <w:tr w:rsidR="001B2ABD" w14:paraId="6D5AC971" w14:textId="77777777" w:rsidTr="00820DD3">
        <w:trPr>
          <w:trHeight w:val="7915"/>
        </w:trPr>
        <w:tc>
          <w:tcPr>
            <w:tcW w:w="3828" w:type="dxa"/>
          </w:tcPr>
          <w:sdt>
            <w:sdtPr>
              <w:id w:val="-1711873194"/>
              <w:placeholder>
                <w:docPart w:val="C3F34B5175BB47BAA9CAC80BD5985961"/>
              </w:placeholder>
              <w:temporary/>
              <w:showingPlcHdr/>
              <w15:appearance w15:val="hidden"/>
            </w:sdtPr>
            <w:sdtContent>
              <w:p w14:paraId="4677BF6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D6ED483" w14:textId="77777777" w:rsidR="00820DD3" w:rsidRDefault="00820DD3" w:rsidP="009260CD">
            <w:r w:rsidRPr="00820DD3">
              <w:t>Motivated and detail-oriented aspiring web developer with a stron</w:t>
            </w:r>
            <w:r>
              <w:t>g</w:t>
            </w:r>
            <w:r w:rsidRPr="00820DD3">
              <w:t xml:space="preserve"> foundation in Python and Java programming. Currently honing web development skills with a focus on front-end technologies and responsive design.</w:t>
            </w:r>
          </w:p>
          <w:p w14:paraId="30D5C870" w14:textId="77777777" w:rsidR="00820DD3" w:rsidRDefault="00820DD3" w:rsidP="009260CD">
            <w:r w:rsidRPr="00820DD3">
              <w:t xml:space="preserve"> Passionate about Artificial Intelligence (AI) and Machine Learning (ML), with the goal of transitioning into this field.</w:t>
            </w:r>
          </w:p>
          <w:p w14:paraId="471E1DCF" w14:textId="6ECCD6B0" w:rsidR="00820DD3" w:rsidRDefault="00820DD3" w:rsidP="009260CD">
            <w:r w:rsidRPr="00820DD3">
              <w:t xml:space="preserve">Eager to learn and adapt, with a deep interest in coding, problem-solving, and applying AI/ML techniques to real-world applications. </w:t>
            </w:r>
          </w:p>
          <w:p w14:paraId="43B8A59F" w14:textId="1FDB9CE1" w:rsidR="00036450" w:rsidRDefault="00820DD3" w:rsidP="009260CD">
            <w:r w:rsidRPr="00820DD3">
              <w:t>Committed to continuous learning and professional growth in both web development and AI/ML domains.</w:t>
            </w:r>
          </w:p>
          <w:p w14:paraId="1DB6AA97" w14:textId="77777777" w:rsidR="00036450" w:rsidRDefault="00036450" w:rsidP="00036450"/>
          <w:sdt>
            <w:sdtPr>
              <w:id w:val="-1954003311"/>
              <w:placeholder>
                <w:docPart w:val="E53DAC43E98749CC81831FB67F677CBF"/>
              </w:placeholder>
              <w:temporary/>
              <w:showingPlcHdr/>
              <w15:appearance w15:val="hidden"/>
            </w:sdtPr>
            <w:sdtContent>
              <w:p w14:paraId="03BB36E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2A9F7B7A445040789A03A5E65273165B"/>
              </w:placeholder>
              <w:temporary/>
              <w:showingPlcHdr/>
              <w15:appearance w15:val="hidden"/>
            </w:sdtPr>
            <w:sdtContent>
              <w:p w14:paraId="4036F44B" w14:textId="77777777" w:rsidR="004D3011" w:rsidRPr="004D489B" w:rsidRDefault="004D3011" w:rsidP="004D3011">
                <w:pPr>
                  <w:rPr>
                    <w:sz w:val="20"/>
                    <w:szCs w:val="24"/>
                  </w:rPr>
                </w:pPr>
                <w:r w:rsidRPr="004D489B">
                  <w:rPr>
                    <w:sz w:val="20"/>
                    <w:szCs w:val="24"/>
                  </w:rPr>
                  <w:t>PHONE:</w:t>
                </w:r>
              </w:p>
            </w:sdtContent>
          </w:sdt>
          <w:p w14:paraId="1746C50E" w14:textId="61DD6957" w:rsidR="004D3011" w:rsidRPr="004D489B" w:rsidRDefault="00820DD3" w:rsidP="004D3011">
            <w:pPr>
              <w:rPr>
                <w:sz w:val="20"/>
                <w:szCs w:val="24"/>
              </w:rPr>
            </w:pPr>
            <w:r w:rsidRPr="004D489B">
              <w:rPr>
                <w:sz w:val="20"/>
                <w:szCs w:val="24"/>
              </w:rPr>
              <w:t>+91-</w:t>
            </w:r>
            <w:r w:rsidR="00730D1A" w:rsidRPr="004D489B">
              <w:rPr>
                <w:sz w:val="20"/>
                <w:szCs w:val="24"/>
              </w:rPr>
              <w:t>7879386028</w:t>
            </w:r>
          </w:p>
          <w:p w14:paraId="11025B78" w14:textId="77777777" w:rsidR="004D3011" w:rsidRPr="004D489B" w:rsidRDefault="004D3011" w:rsidP="004D3011">
            <w:pPr>
              <w:rPr>
                <w:sz w:val="20"/>
                <w:szCs w:val="24"/>
              </w:rPr>
            </w:pPr>
          </w:p>
          <w:p w14:paraId="227BB29C" w14:textId="21AE73FC" w:rsidR="004D3011" w:rsidRPr="004D489B" w:rsidRDefault="004D489B" w:rsidP="004D3011">
            <w:pPr>
              <w:rPr>
                <w:sz w:val="20"/>
                <w:szCs w:val="24"/>
              </w:rPr>
            </w:pPr>
            <w:r w:rsidRPr="004D489B">
              <w:rPr>
                <w:sz w:val="20"/>
                <w:szCs w:val="24"/>
              </w:rPr>
              <w:t>LinkedIn:</w:t>
            </w:r>
          </w:p>
          <w:p w14:paraId="7E7FBDFF" w14:textId="6DFD49C1" w:rsidR="004D3011" w:rsidRPr="004D489B" w:rsidRDefault="004D489B" w:rsidP="004D3011">
            <w:pPr>
              <w:rPr>
                <w:sz w:val="20"/>
                <w:szCs w:val="24"/>
              </w:rPr>
            </w:pPr>
            <w:r w:rsidRPr="004D489B">
              <w:rPr>
                <w:sz w:val="20"/>
                <w:szCs w:val="24"/>
              </w:rPr>
              <w:t>www.linkedin.com/in/harish-singh-bhadauria-65a087339</w:t>
            </w:r>
          </w:p>
          <w:p w14:paraId="05A8C9BD" w14:textId="77777777" w:rsidR="004D3011" w:rsidRPr="004D489B" w:rsidRDefault="004D3011" w:rsidP="004D3011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-240260293"/>
              <w:placeholder>
                <w:docPart w:val="15208926610E44F5B8FFD7763CB22558"/>
              </w:placeholder>
              <w:temporary/>
              <w:showingPlcHdr/>
              <w15:appearance w15:val="hidden"/>
            </w:sdtPr>
            <w:sdtContent>
              <w:p w14:paraId="375012EE" w14:textId="77777777" w:rsidR="004D3011" w:rsidRPr="004D489B" w:rsidRDefault="004D3011" w:rsidP="004D3011">
                <w:pPr>
                  <w:rPr>
                    <w:sz w:val="20"/>
                    <w:szCs w:val="24"/>
                  </w:rPr>
                </w:pPr>
                <w:r w:rsidRPr="004D489B">
                  <w:rPr>
                    <w:sz w:val="20"/>
                    <w:szCs w:val="24"/>
                  </w:rPr>
                  <w:t>EMAIL:</w:t>
                </w:r>
              </w:p>
            </w:sdtContent>
          </w:sdt>
          <w:p w14:paraId="4D02E508" w14:textId="3C2F3B35" w:rsidR="00730D1A" w:rsidRDefault="00730D1A" w:rsidP="004D3011">
            <w:r w:rsidRPr="004D489B">
              <w:rPr>
                <w:sz w:val="20"/>
                <w:szCs w:val="24"/>
              </w:rPr>
              <w:t>Harishb.ug24.ee@nitp.ac.in</w:t>
            </w:r>
          </w:p>
          <w:sdt>
            <w:sdtPr>
              <w:id w:val="-1444214663"/>
              <w:placeholder>
                <w:docPart w:val="80C9BA78D440406CAC86D0EAE96E989E"/>
              </w:placeholder>
              <w:temporary/>
              <w:showingPlcHdr/>
              <w15:appearance w15:val="hidden"/>
            </w:sdtPr>
            <w:sdtContent>
              <w:p w14:paraId="269E26F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C4A6060" w14:textId="40A5C8C7" w:rsidR="004D3011" w:rsidRPr="004D489B" w:rsidRDefault="00820DD3" w:rsidP="004D3011">
            <w:pPr>
              <w:rPr>
                <w:sz w:val="22"/>
                <w:szCs w:val="28"/>
              </w:rPr>
            </w:pPr>
            <w:r w:rsidRPr="004D489B">
              <w:rPr>
                <w:sz w:val="22"/>
                <w:szCs w:val="28"/>
              </w:rPr>
              <w:t>Coding</w:t>
            </w:r>
          </w:p>
          <w:p w14:paraId="6C5FF9A5" w14:textId="3CBA2049" w:rsidR="004D3011" w:rsidRPr="004D489B" w:rsidRDefault="00730D1A" w:rsidP="004D3011">
            <w:pPr>
              <w:rPr>
                <w:sz w:val="22"/>
                <w:szCs w:val="28"/>
              </w:rPr>
            </w:pPr>
            <w:r w:rsidRPr="004D489B">
              <w:rPr>
                <w:sz w:val="22"/>
                <w:szCs w:val="28"/>
              </w:rPr>
              <w:t>Reading books</w:t>
            </w:r>
          </w:p>
          <w:p w14:paraId="38F926AD" w14:textId="34A2B27E" w:rsidR="004D3011" w:rsidRDefault="00820DD3" w:rsidP="004D3011">
            <w:r w:rsidRPr="004D489B">
              <w:rPr>
                <w:sz w:val="22"/>
                <w:szCs w:val="28"/>
              </w:rPr>
              <w:t>badminton</w:t>
            </w:r>
          </w:p>
          <w:p w14:paraId="494D9EE0" w14:textId="61D414BF" w:rsidR="004D3011" w:rsidRPr="004D3011" w:rsidRDefault="004D3011" w:rsidP="004D3011"/>
        </w:tc>
        <w:tc>
          <w:tcPr>
            <w:tcW w:w="574" w:type="dxa"/>
          </w:tcPr>
          <w:p w14:paraId="41D4E40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sdt>
            <w:sdtPr>
              <w:id w:val="1049110328"/>
              <w:placeholder>
                <w:docPart w:val="5AB8EEBA7BCB412BB5D92004873FF054"/>
              </w:placeholder>
              <w:temporary/>
              <w:showingPlcHdr/>
              <w15:appearance w15:val="hidden"/>
            </w:sdtPr>
            <w:sdtContent>
              <w:p w14:paraId="1F3C7C3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E753E9D" w14:textId="11F049E3" w:rsidR="00036450" w:rsidRPr="00036450" w:rsidRDefault="00730D1A" w:rsidP="00B359E4">
            <w:pPr>
              <w:pStyle w:val="Heading4"/>
            </w:pPr>
            <w:r>
              <w:t>Jawahar Navodaya Vidyalaya (JNV), Morena</w:t>
            </w:r>
          </w:p>
          <w:p w14:paraId="22EFEC92" w14:textId="5C5EBA14" w:rsidR="00036450" w:rsidRPr="00B359E4" w:rsidRDefault="00730D1A" w:rsidP="00B359E4">
            <w:pPr>
              <w:pStyle w:val="Date"/>
            </w:pPr>
            <w:r>
              <w:t>2019-2021</w:t>
            </w:r>
          </w:p>
          <w:p w14:paraId="29CC29D0" w14:textId="2913471E" w:rsidR="00820DD3" w:rsidRDefault="00730D1A" w:rsidP="00036450">
            <w:r w:rsidRPr="00730D1A">
              <w:t>Completed 10th Grade</w:t>
            </w:r>
            <w:r w:rsidR="002D4D38">
              <w:t xml:space="preserve"> from CBSE</w:t>
            </w:r>
            <w:r>
              <w:t xml:space="preserve"> </w:t>
            </w:r>
            <w:r w:rsidRPr="00730D1A">
              <w:t>with 93.8%</w:t>
            </w:r>
            <w:r w:rsidR="00036450" w:rsidRPr="00036450">
              <w:t>.</w:t>
            </w:r>
          </w:p>
          <w:p w14:paraId="3FAE824F" w14:textId="77777777" w:rsidR="00036450" w:rsidRDefault="00036450" w:rsidP="00036450"/>
          <w:p w14:paraId="4D6CFB65" w14:textId="77777777" w:rsidR="004D489B" w:rsidRPr="00B359E4" w:rsidRDefault="004D489B" w:rsidP="004D489B">
            <w:pPr>
              <w:pStyle w:val="Heading4"/>
            </w:pPr>
            <w:r>
              <w:t>Silver bells high school, Gwalior</w:t>
            </w:r>
          </w:p>
          <w:p w14:paraId="68F542E8" w14:textId="77777777" w:rsidR="004D489B" w:rsidRPr="00B359E4" w:rsidRDefault="004D489B" w:rsidP="004D489B">
            <w:pPr>
              <w:pStyle w:val="Date"/>
            </w:pPr>
            <w:r>
              <w:t>2021</w:t>
            </w:r>
            <w:r w:rsidRPr="00B359E4">
              <w:t xml:space="preserve"> - </w:t>
            </w:r>
            <w:r>
              <w:t>2023</w:t>
            </w:r>
          </w:p>
          <w:p w14:paraId="7295829C" w14:textId="6A632166" w:rsidR="004D489B" w:rsidRDefault="004D489B" w:rsidP="004D489B">
            <w:pPr>
              <w:pStyle w:val="Heading4"/>
              <w:rPr>
                <w:b w:val="0"/>
              </w:rPr>
            </w:pPr>
            <w:r w:rsidRPr="004D489B">
              <w:rPr>
                <w:b w:val="0"/>
              </w:rPr>
              <w:t>Completed 12th Grade from CBSE with 83%.</w:t>
            </w:r>
          </w:p>
          <w:p w14:paraId="7AC1A209" w14:textId="77777777" w:rsidR="004D489B" w:rsidRPr="004D489B" w:rsidRDefault="004D489B" w:rsidP="004D489B"/>
          <w:p w14:paraId="709A8F0F" w14:textId="27D62E48" w:rsidR="004D489B" w:rsidRPr="00B359E4" w:rsidRDefault="004D489B" w:rsidP="004D489B">
            <w:pPr>
              <w:pStyle w:val="Heading4"/>
            </w:pPr>
            <w:r>
              <w:t>National Institute of Technology</w:t>
            </w:r>
            <w:r w:rsidR="00EB417C">
              <w:t xml:space="preserve"> (NIT) ,</w:t>
            </w:r>
            <w:r>
              <w:t xml:space="preserve"> Patna</w:t>
            </w:r>
          </w:p>
          <w:p w14:paraId="746F143A" w14:textId="0A00C9A3" w:rsidR="004D489B" w:rsidRPr="00B359E4" w:rsidRDefault="004D489B" w:rsidP="004D489B">
            <w:pPr>
              <w:pStyle w:val="Date"/>
            </w:pPr>
            <w:r>
              <w:t>2024</w:t>
            </w:r>
            <w:r w:rsidRPr="00B359E4">
              <w:t xml:space="preserve"> - </w:t>
            </w:r>
            <w:r>
              <w:t>2028</w:t>
            </w:r>
          </w:p>
          <w:p w14:paraId="6467F6EB" w14:textId="45139B5C" w:rsidR="004D489B" w:rsidRDefault="004C3490" w:rsidP="004D489B">
            <w:r>
              <w:t xml:space="preserve">On-going   </w:t>
            </w:r>
            <w:r w:rsidR="004D489B">
              <w:t>B.Tech [Electrical Engineering]</w:t>
            </w:r>
            <w:r w:rsidR="00D80B9F">
              <w:t>.</w:t>
            </w:r>
          </w:p>
          <w:p w14:paraId="2414A9BB" w14:textId="03788D56" w:rsidR="004D489B" w:rsidRDefault="004D489B" w:rsidP="004D489B"/>
          <w:sdt>
            <w:sdtPr>
              <w:id w:val="1669594239"/>
              <w:placeholder>
                <w:docPart w:val="E1A10A275E9E4635A5159FE1D4E5D0F3"/>
              </w:placeholder>
              <w:temporary/>
              <w:showingPlcHdr/>
              <w15:appearance w15:val="hidden"/>
            </w:sdtPr>
            <w:sdtContent>
              <w:p w14:paraId="7AAC8BA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3670BCA" w14:textId="77777777" w:rsidR="00141324" w:rsidRDefault="00141324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color w:val="FFFFFF" w:themeColor="background1"/>
              </w:rPr>
              <w:t>R</w:t>
            </w:r>
            <w:r w:rsidRPr="00141324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14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Web Development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Basic knowledge of HTML, CSS,</w:t>
            </w:r>
          </w:p>
          <w:p w14:paraId="65E6C647" w14:textId="7099C827" w:rsidR="00141324" w:rsidRDefault="00141324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                   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JavaScript, and responsive design</w:t>
            </w:r>
          </w:p>
          <w:p w14:paraId="22BD446F" w14:textId="4FA04379" w:rsidR="00141324" w:rsidRDefault="00141324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                    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principles.</w:t>
            </w:r>
          </w:p>
          <w:p w14:paraId="4AE93CA6" w14:textId="77E36EB6" w:rsidR="00820DD3" w:rsidRPr="00141324" w:rsidRDefault="00820DD3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761F8C16" w14:textId="3DE504FF" w:rsidR="00141324" w:rsidRDefault="00141324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1324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1413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Python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: Proficient in basic Python programming, including </w:t>
            </w:r>
          </w:p>
          <w:p w14:paraId="5E52B912" w14:textId="75188D55" w:rsidR="00141324" w:rsidRDefault="00141324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data types, loops, functions, and object-oriented </w:t>
            </w:r>
          </w:p>
          <w:p w14:paraId="421326A5" w14:textId="05D69DA1" w:rsidR="00036450" w:rsidRDefault="00141324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concepts.</w:t>
            </w:r>
          </w:p>
          <w:p w14:paraId="58DD3EF5" w14:textId="77777777" w:rsidR="00820DD3" w:rsidRDefault="00820DD3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5E6BCB3" w14:textId="33102759" w:rsidR="00820DD3" w:rsidRDefault="00820DD3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324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20D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Java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20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 basic Java programming to strengthen</w:t>
            </w:r>
          </w:p>
          <w:p w14:paraId="44DAD951" w14:textId="59FF8CD0" w:rsidR="00820DD3" w:rsidRDefault="00820DD3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820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coding fundamentals and problem-solving skills.</w:t>
            </w:r>
          </w:p>
          <w:p w14:paraId="4DB03D5F" w14:textId="77777777" w:rsidR="004D489B" w:rsidRPr="004D489B" w:rsidRDefault="004D489B" w:rsidP="001413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1497B1" w14:textId="06E470D0" w:rsidR="00820DD3" w:rsidRDefault="00820DD3" w:rsidP="00820DD3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Certificat</w:t>
            </w:r>
            <w:r w:rsidR="004D489B">
              <w:t>ion</w:t>
            </w:r>
          </w:p>
          <w:p w14:paraId="16CA179D" w14:textId="10D27126" w:rsidR="004D489B" w:rsidRDefault="004D489B" w:rsidP="004D489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141324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1413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Python (Basic)</w:t>
            </w:r>
            <w:r w:rsidRPr="004D48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:– Hacker Rank</w:t>
            </w:r>
          </w:p>
          <w:p w14:paraId="07780E5E" w14:textId="1C4178F5" w:rsidR="004D489B" w:rsidRDefault="004D489B" w:rsidP="004D4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br/>
            </w:r>
            <w:r w:rsidRPr="004D4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 basic Python certification demonstrating proficiency in foundational Python concepts, including data types, loops, functions, and problem-solving</w:t>
            </w:r>
            <w:r w:rsidRPr="00820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4875E18D" w14:textId="7F014EA2" w:rsidR="00141324" w:rsidRPr="00141324" w:rsidRDefault="00141324" w:rsidP="00141324"/>
        </w:tc>
      </w:tr>
    </w:tbl>
    <w:p w14:paraId="4EEEF17B" w14:textId="2A322D94" w:rsidR="0095583A" w:rsidRDefault="00820DD3" w:rsidP="000C45FF">
      <w:pPr>
        <w:tabs>
          <w:tab w:val="left" w:pos="990"/>
        </w:tabs>
      </w:pPr>
      <w:r w:rsidRPr="00B90CEF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C30526" wp14:editId="7EC350E6">
            <wp:simplePos x="0" y="0"/>
            <wp:positionH relativeFrom="column">
              <wp:posOffset>2782570</wp:posOffset>
            </wp:positionH>
            <wp:positionV relativeFrom="paragraph">
              <wp:posOffset>156845</wp:posOffset>
            </wp:positionV>
            <wp:extent cx="3756660" cy="1257300"/>
            <wp:effectExtent l="0" t="0" r="0" b="0"/>
            <wp:wrapNone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95583A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B137F" w14:textId="77777777" w:rsidR="009A71CC" w:rsidRDefault="009A71CC" w:rsidP="000C45FF">
      <w:r>
        <w:separator/>
      </w:r>
    </w:p>
  </w:endnote>
  <w:endnote w:type="continuationSeparator" w:id="0">
    <w:p w14:paraId="3F6C416B" w14:textId="77777777" w:rsidR="009A71CC" w:rsidRDefault="009A71C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FD303" w14:textId="77777777" w:rsidR="009A71CC" w:rsidRDefault="009A71CC" w:rsidP="000C45FF">
      <w:r>
        <w:separator/>
      </w:r>
    </w:p>
  </w:footnote>
  <w:footnote w:type="continuationSeparator" w:id="0">
    <w:p w14:paraId="52E67265" w14:textId="77777777" w:rsidR="009A71CC" w:rsidRDefault="009A71C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8C8B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454A9A" wp14:editId="554BCA6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1A"/>
    <w:rsid w:val="00036450"/>
    <w:rsid w:val="0004190F"/>
    <w:rsid w:val="00094499"/>
    <w:rsid w:val="000C45FF"/>
    <w:rsid w:val="000E3FD1"/>
    <w:rsid w:val="00112054"/>
    <w:rsid w:val="001317D8"/>
    <w:rsid w:val="0014132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4D38"/>
    <w:rsid w:val="0030481B"/>
    <w:rsid w:val="003156FC"/>
    <w:rsid w:val="003254B5"/>
    <w:rsid w:val="0037121F"/>
    <w:rsid w:val="003910D8"/>
    <w:rsid w:val="003A6B7D"/>
    <w:rsid w:val="003B06CA"/>
    <w:rsid w:val="004059FE"/>
    <w:rsid w:val="004071FC"/>
    <w:rsid w:val="00445947"/>
    <w:rsid w:val="004813B3"/>
    <w:rsid w:val="00496591"/>
    <w:rsid w:val="004C3490"/>
    <w:rsid w:val="004C63E4"/>
    <w:rsid w:val="004D3011"/>
    <w:rsid w:val="004D489B"/>
    <w:rsid w:val="005007F0"/>
    <w:rsid w:val="005262AC"/>
    <w:rsid w:val="005D3C8D"/>
    <w:rsid w:val="005E39D5"/>
    <w:rsid w:val="00600670"/>
    <w:rsid w:val="0062123A"/>
    <w:rsid w:val="00646E75"/>
    <w:rsid w:val="006771D0"/>
    <w:rsid w:val="00715FCB"/>
    <w:rsid w:val="00730D1A"/>
    <w:rsid w:val="00743101"/>
    <w:rsid w:val="00764C9F"/>
    <w:rsid w:val="007775E1"/>
    <w:rsid w:val="007867A0"/>
    <w:rsid w:val="007927F5"/>
    <w:rsid w:val="00802CA0"/>
    <w:rsid w:val="00820DD3"/>
    <w:rsid w:val="009260CD"/>
    <w:rsid w:val="00940A66"/>
    <w:rsid w:val="00952C25"/>
    <w:rsid w:val="0095583A"/>
    <w:rsid w:val="009A71CC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80B9F"/>
    <w:rsid w:val="00DA1F4D"/>
    <w:rsid w:val="00DD172A"/>
    <w:rsid w:val="00E25A26"/>
    <w:rsid w:val="00E4381A"/>
    <w:rsid w:val="00E55D74"/>
    <w:rsid w:val="00EB417C"/>
    <w:rsid w:val="00F60274"/>
    <w:rsid w:val="00F77FB9"/>
    <w:rsid w:val="00F813B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B4E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4D489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413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9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da\AppData\Local\Microsoft\Office\16.0\DTS\en-IN%7bC6AAEA63-60FA-4DAA-A9A8-E343C33715F1%7d\%7b8A20FEB5-823E-47D3-8BA5-DDAB3992536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F34B5175BB47BAA9CAC80BD5985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DA83-4DAE-48D5-B314-25A52927AED4}"/>
      </w:docPartPr>
      <w:docPartBody>
        <w:p w:rsidR="00C84398" w:rsidRDefault="00000000">
          <w:pPr>
            <w:pStyle w:val="C3F34B5175BB47BAA9CAC80BD5985961"/>
          </w:pPr>
          <w:r w:rsidRPr="00D5459D">
            <w:t>Profile</w:t>
          </w:r>
        </w:p>
      </w:docPartBody>
    </w:docPart>
    <w:docPart>
      <w:docPartPr>
        <w:name w:val="E53DAC43E98749CC81831FB67F67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000F3-C549-40B1-A994-1BDB1B575374}"/>
      </w:docPartPr>
      <w:docPartBody>
        <w:p w:rsidR="00C84398" w:rsidRDefault="00000000">
          <w:pPr>
            <w:pStyle w:val="E53DAC43E98749CC81831FB67F677CBF"/>
          </w:pPr>
          <w:r w:rsidRPr="00CB0055">
            <w:t>Contact</w:t>
          </w:r>
        </w:p>
      </w:docPartBody>
    </w:docPart>
    <w:docPart>
      <w:docPartPr>
        <w:name w:val="2A9F7B7A445040789A03A5E652731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770C6-C9C9-4D54-B4DA-2DC043F83359}"/>
      </w:docPartPr>
      <w:docPartBody>
        <w:p w:rsidR="00C84398" w:rsidRDefault="00000000">
          <w:pPr>
            <w:pStyle w:val="2A9F7B7A445040789A03A5E65273165B"/>
          </w:pPr>
          <w:r w:rsidRPr="004D3011">
            <w:t>PHONE:</w:t>
          </w:r>
        </w:p>
      </w:docPartBody>
    </w:docPart>
    <w:docPart>
      <w:docPartPr>
        <w:name w:val="15208926610E44F5B8FFD7763CB22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55058-FAAA-4A75-A002-768AF833DB54}"/>
      </w:docPartPr>
      <w:docPartBody>
        <w:p w:rsidR="00C84398" w:rsidRDefault="00000000">
          <w:pPr>
            <w:pStyle w:val="15208926610E44F5B8FFD7763CB22558"/>
          </w:pPr>
          <w:r w:rsidRPr="004D3011">
            <w:t>EMAIL:</w:t>
          </w:r>
        </w:p>
      </w:docPartBody>
    </w:docPart>
    <w:docPart>
      <w:docPartPr>
        <w:name w:val="80C9BA78D440406CAC86D0EAE96E9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D43EA-0045-486C-843F-45BBA6B793A3}"/>
      </w:docPartPr>
      <w:docPartBody>
        <w:p w:rsidR="00C84398" w:rsidRDefault="00000000">
          <w:pPr>
            <w:pStyle w:val="80C9BA78D440406CAC86D0EAE96E989E"/>
          </w:pPr>
          <w:r w:rsidRPr="00CB0055">
            <w:t>Hobbies</w:t>
          </w:r>
        </w:p>
      </w:docPartBody>
    </w:docPart>
    <w:docPart>
      <w:docPartPr>
        <w:name w:val="5AB8EEBA7BCB412BB5D92004873FF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799E-44B4-48C9-BE1A-95EAA975944B}"/>
      </w:docPartPr>
      <w:docPartBody>
        <w:p w:rsidR="00C84398" w:rsidRDefault="00000000">
          <w:pPr>
            <w:pStyle w:val="5AB8EEBA7BCB412BB5D92004873FF054"/>
          </w:pPr>
          <w:r w:rsidRPr="00036450">
            <w:t>EDUCATION</w:t>
          </w:r>
        </w:p>
      </w:docPartBody>
    </w:docPart>
    <w:docPart>
      <w:docPartPr>
        <w:name w:val="E1A10A275E9E4635A5159FE1D4E5D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CCD7-EBFC-4E12-8AA9-7AF369EE6269}"/>
      </w:docPartPr>
      <w:docPartBody>
        <w:p w:rsidR="00C84398" w:rsidRDefault="00000000">
          <w:pPr>
            <w:pStyle w:val="E1A10A275E9E4635A5159FE1D4E5D0F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04"/>
    <w:rsid w:val="001F6804"/>
    <w:rsid w:val="004059FE"/>
    <w:rsid w:val="005007F0"/>
    <w:rsid w:val="00860D9E"/>
    <w:rsid w:val="00C84398"/>
    <w:rsid w:val="00D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68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34B5175BB47BAA9CAC80BD5985961">
    <w:name w:val="C3F34B5175BB47BAA9CAC80BD5985961"/>
  </w:style>
  <w:style w:type="paragraph" w:customStyle="1" w:styleId="E53DAC43E98749CC81831FB67F677CBF">
    <w:name w:val="E53DAC43E98749CC81831FB67F677CBF"/>
  </w:style>
  <w:style w:type="paragraph" w:customStyle="1" w:styleId="2A9F7B7A445040789A03A5E65273165B">
    <w:name w:val="2A9F7B7A445040789A03A5E65273165B"/>
  </w:style>
  <w:style w:type="paragraph" w:customStyle="1" w:styleId="15208926610E44F5B8FFD7763CB22558">
    <w:name w:val="15208926610E44F5B8FFD7763CB2255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0C9BA78D440406CAC86D0EAE96E989E">
    <w:name w:val="80C9BA78D440406CAC86D0EAE96E989E"/>
  </w:style>
  <w:style w:type="paragraph" w:customStyle="1" w:styleId="5AB8EEBA7BCB412BB5D92004873FF054">
    <w:name w:val="5AB8EEBA7BCB412BB5D92004873FF054"/>
  </w:style>
  <w:style w:type="character" w:customStyle="1" w:styleId="Heading2Char">
    <w:name w:val="Heading 2 Char"/>
    <w:basedOn w:val="DefaultParagraphFont"/>
    <w:link w:val="Heading2"/>
    <w:uiPriority w:val="9"/>
    <w:rsid w:val="001F6804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E1A10A275E9E4635A5159FE1D4E5D0F3">
    <w:name w:val="E1A10A275E9E4635A5159FE1D4E5D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{8A20FEB5-823E-47D3-8BA5-DDAB39925369}tf00546271_win32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2024-11-22T14:30:00Z</dcterms:created>
  <dcterms:modified xsi:type="dcterms:W3CDTF">2024-11-23T06:41:00Z</dcterms:modified>
</cp:coreProperties>
</file>